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1CAAE" w14:textId="77777777" w:rsidR="00D077E9" w:rsidRDefault="00D077E9" w:rsidP="00614AB0">
      <w:pPr>
        <w:jc w:val="both"/>
      </w:pPr>
      <w:r>
        <w:rPr>
          <w:noProof/>
        </w:rPr>
        <w:drawing>
          <wp:anchor distT="0" distB="0" distL="114300" distR="114300" simplePos="0" relativeHeight="251658240" behindDoc="1" locked="0" layoutInCell="1" allowOverlap="1" wp14:anchorId="6DB7F08A" wp14:editId="4493D6C4">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003749" w14:textId="77777777" w:rsidTr="00D077E9">
        <w:trPr>
          <w:trHeight w:val="1894"/>
        </w:trPr>
        <w:tc>
          <w:tcPr>
            <w:tcW w:w="5580" w:type="dxa"/>
            <w:tcBorders>
              <w:top w:val="nil"/>
              <w:left w:val="nil"/>
              <w:bottom w:val="nil"/>
              <w:right w:val="nil"/>
            </w:tcBorders>
          </w:tcPr>
          <w:p w14:paraId="7CD93E90" w14:textId="77777777" w:rsidR="00D077E9" w:rsidRDefault="00D077E9" w:rsidP="00614AB0">
            <w:pPr>
              <w:jc w:val="both"/>
            </w:pPr>
            <w:r>
              <w:rPr>
                <w:noProof/>
              </w:rPr>
              <mc:AlternateContent>
                <mc:Choice Requires="wps">
                  <w:drawing>
                    <wp:inline distT="0" distB="0" distL="0" distR="0" wp14:anchorId="76A3081F" wp14:editId="677B952E">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6AF24B77" w14:textId="7B630970" w:rsidR="00D077E9" w:rsidRDefault="0084007D" w:rsidP="00D077E9">
                                  <w:pPr>
                                    <w:pStyle w:val="Title"/>
                                    <w:spacing w:after="0"/>
                                  </w:pPr>
                                  <w:r>
                                    <w:t>INDIVIDUAL</w:t>
                                  </w:r>
                                </w:p>
                                <w:p w14:paraId="166831F5" w14:textId="350F36FB" w:rsidR="0084007D" w:rsidRPr="00D86945" w:rsidRDefault="0084007D" w:rsidP="00D077E9">
                                  <w:pPr>
                                    <w:pStyle w:val="Title"/>
                                    <w:spacing w:after="0"/>
                                  </w:pPr>
                                  <w: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6A3081F"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6AF24B77" w14:textId="7B630970" w:rsidR="00D077E9" w:rsidRDefault="0084007D" w:rsidP="00D077E9">
                            <w:pPr>
                              <w:pStyle w:val="Title"/>
                              <w:spacing w:after="0"/>
                            </w:pPr>
                            <w:r>
                              <w:t>INDIVIDUAL</w:t>
                            </w:r>
                          </w:p>
                          <w:p w14:paraId="166831F5" w14:textId="350F36FB" w:rsidR="0084007D" w:rsidRPr="00D86945" w:rsidRDefault="0084007D" w:rsidP="00D077E9">
                            <w:pPr>
                              <w:pStyle w:val="Title"/>
                              <w:spacing w:after="0"/>
                            </w:pPr>
                            <w:r>
                              <w:t>REPORT</w:t>
                            </w:r>
                          </w:p>
                        </w:txbxContent>
                      </v:textbox>
                      <w10:anchorlock/>
                    </v:shape>
                  </w:pict>
                </mc:Fallback>
              </mc:AlternateContent>
            </w:r>
          </w:p>
          <w:p w14:paraId="354213D9" w14:textId="77777777" w:rsidR="00D077E9" w:rsidRDefault="00D077E9" w:rsidP="00614AB0">
            <w:pPr>
              <w:jc w:val="both"/>
            </w:pPr>
            <w:r>
              <w:rPr>
                <w:noProof/>
              </w:rPr>
              <mc:AlternateContent>
                <mc:Choice Requires="wps">
                  <w:drawing>
                    <wp:inline distT="0" distB="0" distL="0" distR="0" wp14:anchorId="0B16F2BC" wp14:editId="0A6AD4CA">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EB9AB1F"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46FFD1EA" w14:textId="77777777" w:rsidTr="00D077E9">
        <w:trPr>
          <w:trHeight w:val="7636"/>
        </w:trPr>
        <w:tc>
          <w:tcPr>
            <w:tcW w:w="5580" w:type="dxa"/>
            <w:tcBorders>
              <w:top w:val="nil"/>
              <w:left w:val="nil"/>
              <w:bottom w:val="nil"/>
              <w:right w:val="nil"/>
            </w:tcBorders>
          </w:tcPr>
          <w:p w14:paraId="7A55C1FC" w14:textId="77777777" w:rsidR="00D077E9" w:rsidRDefault="00D077E9" w:rsidP="00614AB0">
            <w:pPr>
              <w:jc w:val="both"/>
              <w:rPr>
                <w:noProof/>
              </w:rPr>
            </w:pPr>
          </w:p>
        </w:tc>
      </w:tr>
      <w:tr w:rsidR="00D077E9" w14:paraId="508F0E20" w14:textId="77777777" w:rsidTr="00D077E9">
        <w:trPr>
          <w:trHeight w:val="2171"/>
        </w:trPr>
        <w:tc>
          <w:tcPr>
            <w:tcW w:w="5580" w:type="dxa"/>
            <w:tcBorders>
              <w:top w:val="nil"/>
              <w:left w:val="nil"/>
              <w:bottom w:val="nil"/>
              <w:right w:val="nil"/>
            </w:tcBorders>
          </w:tcPr>
          <w:sdt>
            <w:sdtPr>
              <w:id w:val="1080870105"/>
              <w:placeholder>
                <w:docPart w:val="E6F6565C28CF4A1BBFA62BD74B47187B"/>
              </w:placeholder>
              <w15:appearance w15:val="hidden"/>
            </w:sdtPr>
            <w:sdtContent>
              <w:p w14:paraId="5F24D11A" w14:textId="7E13E8E6" w:rsidR="00D077E9" w:rsidRDefault="0084007D" w:rsidP="00614AB0">
                <w:pPr>
                  <w:jc w:val="both"/>
                </w:pPr>
                <w:r w:rsidRPr="0020296C">
                  <w:rPr>
                    <w:bCs/>
                    <w:sz w:val="44"/>
                    <w:szCs w:val="44"/>
                  </w:rPr>
                  <w:t>19R611-AI and Vision Systems Laboratory</w:t>
                </w:r>
              </w:p>
            </w:sdtContent>
          </w:sdt>
          <w:p w14:paraId="2276BD25" w14:textId="77777777" w:rsidR="00D077E9" w:rsidRDefault="00D077E9" w:rsidP="00614AB0">
            <w:pPr>
              <w:jc w:val="both"/>
              <w:rPr>
                <w:noProof/>
                <w:sz w:val="10"/>
                <w:szCs w:val="10"/>
              </w:rPr>
            </w:pPr>
            <w:r w:rsidRPr="00D86945">
              <w:rPr>
                <w:noProof/>
                <w:sz w:val="10"/>
                <w:szCs w:val="10"/>
              </w:rPr>
              <mc:AlternateContent>
                <mc:Choice Requires="wps">
                  <w:drawing>
                    <wp:inline distT="0" distB="0" distL="0" distR="0" wp14:anchorId="3F720F97" wp14:editId="15CCF544">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DCCC6A"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40430118" w14:textId="77777777" w:rsidR="00D077E9" w:rsidRDefault="00D077E9" w:rsidP="00614AB0">
            <w:pPr>
              <w:jc w:val="both"/>
              <w:rPr>
                <w:noProof/>
                <w:sz w:val="10"/>
                <w:szCs w:val="10"/>
              </w:rPr>
            </w:pPr>
          </w:p>
          <w:p w14:paraId="658DC896" w14:textId="77777777" w:rsidR="00D077E9" w:rsidRDefault="00D077E9" w:rsidP="00614AB0">
            <w:pPr>
              <w:jc w:val="both"/>
              <w:rPr>
                <w:noProof/>
                <w:sz w:val="10"/>
                <w:szCs w:val="10"/>
              </w:rPr>
            </w:pPr>
          </w:p>
          <w:p w14:paraId="5B859F51" w14:textId="5069E088" w:rsidR="00D077E9" w:rsidRDefault="0084007D" w:rsidP="00614AB0">
            <w:pPr>
              <w:jc w:val="both"/>
            </w:pPr>
            <w:r>
              <w:t>RAGHUL T</w:t>
            </w:r>
          </w:p>
          <w:p w14:paraId="54CFD603" w14:textId="67D63CE0" w:rsidR="0084007D" w:rsidRDefault="0084007D" w:rsidP="00614AB0">
            <w:pPr>
              <w:jc w:val="both"/>
            </w:pPr>
            <w:r>
              <w:t>21R228</w:t>
            </w:r>
          </w:p>
          <w:p w14:paraId="303DDE8A" w14:textId="77777777" w:rsidR="00D077E9" w:rsidRPr="00D86945" w:rsidRDefault="00D077E9" w:rsidP="00614AB0">
            <w:pPr>
              <w:jc w:val="both"/>
              <w:rPr>
                <w:noProof/>
                <w:sz w:val="10"/>
                <w:szCs w:val="10"/>
              </w:rPr>
            </w:pPr>
          </w:p>
        </w:tc>
      </w:tr>
    </w:tbl>
    <w:p w14:paraId="1B1DD218" w14:textId="1E6CCADF" w:rsidR="00D077E9" w:rsidRDefault="00D077E9" w:rsidP="00614AB0">
      <w:pPr>
        <w:spacing w:after="200"/>
        <w:jc w:val="both"/>
      </w:pPr>
      <w:r>
        <w:rPr>
          <w:noProof/>
        </w:rPr>
        <mc:AlternateContent>
          <mc:Choice Requires="wps">
            <w:drawing>
              <wp:anchor distT="0" distB="0" distL="114300" distR="114300" simplePos="0" relativeHeight="251659264" behindDoc="1" locked="0" layoutInCell="1" allowOverlap="1" wp14:anchorId="6BB294B4" wp14:editId="4EAF953E">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2CEFA"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3883F447" wp14:editId="393F0E60">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A72DA8"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6211AED8" w14:textId="06021B13" w:rsidR="00D077E9" w:rsidRPr="00614AB0" w:rsidRDefault="009E1340" w:rsidP="00614AB0">
      <w:pPr>
        <w:pStyle w:val="Heading1"/>
        <w:jc w:val="both"/>
        <w:rPr>
          <w:i/>
          <w:iCs/>
          <w:u w:val="single"/>
        </w:rPr>
      </w:pPr>
      <w:r w:rsidRPr="00614AB0">
        <w:rPr>
          <w:i/>
          <w:iCs/>
          <w:u w:val="single"/>
        </w:rPr>
        <w:lastRenderedPageBreak/>
        <w:t>Problem Statement</w:t>
      </w:r>
    </w:p>
    <w:sdt>
      <w:sdtPr>
        <w:id w:val="1660650702"/>
        <w:placeholder>
          <w:docPart w:val="ABAB850B2F6345CD82749ED87470E5FD"/>
        </w:placeholder>
        <w15:dataBinding w:prefixMappings="xmlns:ns0='http://schemas.microsoft.com/temp/samples' " w:xpath="/ns0:employees[1]/ns0:employee[1]/ns0:CompanyName[1]" w:storeItemID="{00000000-0000-0000-0000-000000000000}"/>
        <w15:appearance w15:val="hidden"/>
      </w:sdtPr>
      <w:sdtEndPr>
        <w:rPr>
          <w:sz w:val="40"/>
          <w:szCs w:val="40"/>
        </w:rPr>
      </w:sdtEndPr>
      <w:sdtContent>
        <w:p w14:paraId="13281FFF" w14:textId="77777777" w:rsidR="0084007D" w:rsidRPr="0084007D" w:rsidRDefault="0084007D" w:rsidP="00614AB0">
          <w:pPr>
            <w:pStyle w:val="Heading2"/>
            <w:jc w:val="both"/>
            <w:rPr>
              <w:sz w:val="40"/>
              <w:szCs w:val="40"/>
            </w:rPr>
          </w:pPr>
          <w:r w:rsidRPr="0084007D">
            <w:rPr>
              <w:sz w:val="40"/>
              <w:szCs w:val="40"/>
            </w:rPr>
            <w:t>Perform sharpening filters in the video streams with and without using in-built functions. (</w:t>
          </w:r>
          <w:proofErr w:type="spellStart"/>
          <w:r w:rsidRPr="0084007D">
            <w:rPr>
              <w:sz w:val="40"/>
              <w:szCs w:val="40"/>
            </w:rPr>
            <w:t>Sobel,Prewitt,Canny</w:t>
          </w:r>
          <w:proofErr w:type="spellEnd"/>
          <w:r w:rsidRPr="0084007D">
            <w:rPr>
              <w:sz w:val="40"/>
              <w:szCs w:val="40"/>
            </w:rPr>
            <w:t>). Check the performance</w:t>
          </w:r>
        </w:p>
      </w:sdtContent>
    </w:sdt>
    <w:tbl>
      <w:tblPr>
        <w:tblW w:w="9999" w:type="dxa"/>
        <w:tblInd w:w="40" w:type="dxa"/>
        <w:tblCellMar>
          <w:left w:w="0" w:type="dxa"/>
          <w:right w:w="0" w:type="dxa"/>
        </w:tblCellMar>
        <w:tblLook w:val="0000" w:firstRow="0" w:lastRow="0" w:firstColumn="0" w:lastColumn="0" w:noHBand="0" w:noVBand="0"/>
      </w:tblPr>
      <w:tblGrid>
        <w:gridCol w:w="9999"/>
      </w:tblGrid>
      <w:tr w:rsidR="00D077E9" w14:paraId="173845F3" w14:textId="77777777" w:rsidTr="00DF027C">
        <w:trPr>
          <w:trHeight w:val="3546"/>
        </w:trPr>
        <w:tc>
          <w:tcPr>
            <w:tcW w:w="9999" w:type="dxa"/>
          </w:tcPr>
          <w:p w14:paraId="13527A2A" w14:textId="77777777" w:rsidR="00DF027C" w:rsidRDefault="00DF027C" w:rsidP="00614AB0">
            <w:pPr>
              <w:jc w:val="both"/>
            </w:pPr>
          </w:p>
          <w:p w14:paraId="5E254D49" w14:textId="4A55ACA3" w:rsidR="00DF027C" w:rsidRDefault="009E1340" w:rsidP="00614AB0">
            <w:pPr>
              <w:pStyle w:val="Content"/>
              <w:jc w:val="both"/>
              <w:rPr>
                <w:sz w:val="32"/>
                <w:szCs w:val="32"/>
                <w:u w:val="single"/>
              </w:rPr>
            </w:pPr>
            <w:r w:rsidRPr="0084007D">
              <w:rPr>
                <w:sz w:val="32"/>
                <w:szCs w:val="32"/>
                <w:u w:val="single"/>
              </w:rPr>
              <w:t>CODE:</w:t>
            </w:r>
          </w:p>
          <w:p w14:paraId="0874E843" w14:textId="77777777" w:rsidR="0084007D" w:rsidRPr="0084007D" w:rsidRDefault="0084007D" w:rsidP="00614AB0">
            <w:pPr>
              <w:pStyle w:val="Content"/>
              <w:jc w:val="both"/>
              <w:rPr>
                <w:sz w:val="32"/>
                <w:szCs w:val="32"/>
                <w:u w:val="single"/>
              </w:rPr>
            </w:pPr>
          </w:p>
          <w:p w14:paraId="41B587A7" w14:textId="77777777" w:rsidR="009E1340" w:rsidRPr="0084007D" w:rsidRDefault="009E1340" w:rsidP="00614AB0">
            <w:pPr>
              <w:pStyle w:val="Content"/>
              <w:jc w:val="both"/>
              <w:rPr>
                <w:color w:val="auto"/>
              </w:rPr>
            </w:pPr>
            <w:r w:rsidRPr="0084007D">
              <w:rPr>
                <w:color w:val="auto"/>
              </w:rPr>
              <w:t>import cv2</w:t>
            </w:r>
          </w:p>
          <w:p w14:paraId="6C014FA6" w14:textId="428A862A" w:rsidR="009E1340" w:rsidRPr="0084007D" w:rsidRDefault="009E1340" w:rsidP="00614AB0">
            <w:pPr>
              <w:pStyle w:val="Content"/>
              <w:jc w:val="both"/>
              <w:rPr>
                <w:color w:val="auto"/>
              </w:rPr>
            </w:pPr>
            <w:r w:rsidRPr="0084007D">
              <w:rPr>
                <w:color w:val="auto"/>
              </w:rPr>
              <w:t xml:space="preserve">import </w:t>
            </w:r>
            <w:proofErr w:type="spellStart"/>
            <w:r w:rsidRPr="0084007D">
              <w:rPr>
                <w:color w:val="auto"/>
              </w:rPr>
              <w:t>numpy</w:t>
            </w:r>
            <w:proofErr w:type="spellEnd"/>
            <w:r w:rsidRPr="0084007D">
              <w:rPr>
                <w:color w:val="auto"/>
              </w:rPr>
              <w:t xml:space="preserve"> as np</w:t>
            </w:r>
          </w:p>
          <w:p w14:paraId="09597132" w14:textId="77777777" w:rsidR="009E1340" w:rsidRPr="0084007D" w:rsidRDefault="009E1340" w:rsidP="00614AB0">
            <w:pPr>
              <w:pStyle w:val="Content"/>
              <w:jc w:val="both"/>
              <w:rPr>
                <w:color w:val="auto"/>
              </w:rPr>
            </w:pPr>
          </w:p>
          <w:p w14:paraId="47582F34" w14:textId="77777777" w:rsidR="009E1340" w:rsidRPr="0084007D" w:rsidRDefault="009E1340" w:rsidP="00614AB0">
            <w:pPr>
              <w:pStyle w:val="Content"/>
              <w:jc w:val="both"/>
              <w:rPr>
                <w:color w:val="auto"/>
              </w:rPr>
            </w:pPr>
            <w:r w:rsidRPr="0084007D">
              <w:rPr>
                <w:color w:val="auto"/>
              </w:rPr>
              <w:t xml:space="preserve">def </w:t>
            </w:r>
            <w:proofErr w:type="spellStart"/>
            <w:r w:rsidRPr="0084007D">
              <w:rPr>
                <w:color w:val="auto"/>
              </w:rPr>
              <w:t>sharpen_without_inbuilt</w:t>
            </w:r>
            <w:proofErr w:type="spellEnd"/>
            <w:r w:rsidRPr="0084007D">
              <w:rPr>
                <w:color w:val="auto"/>
              </w:rPr>
              <w:t>(image):</w:t>
            </w:r>
          </w:p>
          <w:p w14:paraId="1D17C5E5" w14:textId="77777777" w:rsidR="009E1340" w:rsidRPr="0084007D" w:rsidRDefault="009E1340" w:rsidP="00614AB0">
            <w:pPr>
              <w:pStyle w:val="Content"/>
              <w:jc w:val="both"/>
              <w:rPr>
                <w:color w:val="auto"/>
              </w:rPr>
            </w:pPr>
            <w:r w:rsidRPr="0084007D">
              <w:rPr>
                <w:color w:val="auto"/>
              </w:rPr>
              <w:t xml:space="preserve">    # Sharpening using a kernel</w:t>
            </w:r>
          </w:p>
          <w:p w14:paraId="11A62094" w14:textId="4D5A9EAF" w:rsidR="009E1340" w:rsidRPr="0084007D" w:rsidRDefault="009E1340" w:rsidP="00614AB0">
            <w:pPr>
              <w:pStyle w:val="Content"/>
              <w:jc w:val="both"/>
              <w:rPr>
                <w:color w:val="auto"/>
              </w:rPr>
            </w:pPr>
            <w:r w:rsidRPr="0084007D">
              <w:rPr>
                <w:color w:val="auto"/>
              </w:rPr>
              <w:t xml:space="preserve">    kernel = </w:t>
            </w:r>
            <w:proofErr w:type="spellStart"/>
            <w:r w:rsidRPr="0084007D">
              <w:rPr>
                <w:color w:val="auto"/>
              </w:rPr>
              <w:t>np.array</w:t>
            </w:r>
            <w:proofErr w:type="spellEnd"/>
            <w:r w:rsidRPr="0084007D">
              <w:rPr>
                <w:color w:val="auto"/>
              </w:rPr>
              <w:t>([[0, -1, 0]</w:t>
            </w:r>
            <w:r w:rsidR="008E7863">
              <w:rPr>
                <w:color w:val="auto"/>
              </w:rPr>
              <w:t>,</w:t>
            </w:r>
            <w:r w:rsidRPr="0084007D">
              <w:rPr>
                <w:color w:val="auto"/>
              </w:rPr>
              <w:t>[-1, 5, -1],[0, -1, 0]], np.float32)</w:t>
            </w:r>
          </w:p>
          <w:p w14:paraId="2D3C8C1C" w14:textId="77777777" w:rsidR="009E1340" w:rsidRPr="0084007D" w:rsidRDefault="009E1340" w:rsidP="00614AB0">
            <w:pPr>
              <w:pStyle w:val="Content"/>
              <w:jc w:val="both"/>
              <w:rPr>
                <w:color w:val="auto"/>
              </w:rPr>
            </w:pPr>
            <w:r w:rsidRPr="0084007D">
              <w:rPr>
                <w:color w:val="auto"/>
              </w:rPr>
              <w:t xml:space="preserve">    sharpened = cv2.filter2D(image, -1, kernel)</w:t>
            </w:r>
          </w:p>
          <w:p w14:paraId="1EE4C6B4" w14:textId="5749C35C" w:rsidR="009E1340" w:rsidRPr="0084007D" w:rsidRDefault="009E1340" w:rsidP="00614AB0">
            <w:pPr>
              <w:pStyle w:val="Content"/>
              <w:jc w:val="both"/>
              <w:rPr>
                <w:color w:val="auto"/>
              </w:rPr>
            </w:pPr>
            <w:r w:rsidRPr="0084007D">
              <w:rPr>
                <w:color w:val="auto"/>
              </w:rPr>
              <w:t xml:space="preserve">    return sharpened</w:t>
            </w:r>
          </w:p>
          <w:p w14:paraId="49A79F36" w14:textId="77777777" w:rsidR="009E1340" w:rsidRPr="0084007D" w:rsidRDefault="009E1340" w:rsidP="00614AB0">
            <w:pPr>
              <w:pStyle w:val="Content"/>
              <w:jc w:val="both"/>
              <w:rPr>
                <w:color w:val="auto"/>
              </w:rPr>
            </w:pPr>
          </w:p>
          <w:p w14:paraId="3E93C0D2" w14:textId="77777777" w:rsidR="009E1340" w:rsidRPr="0084007D" w:rsidRDefault="009E1340" w:rsidP="00614AB0">
            <w:pPr>
              <w:pStyle w:val="Content"/>
              <w:jc w:val="both"/>
              <w:rPr>
                <w:color w:val="auto"/>
              </w:rPr>
            </w:pPr>
            <w:r w:rsidRPr="0084007D">
              <w:rPr>
                <w:color w:val="auto"/>
              </w:rPr>
              <w:t xml:space="preserve">def </w:t>
            </w:r>
            <w:proofErr w:type="spellStart"/>
            <w:r w:rsidRPr="0084007D">
              <w:rPr>
                <w:color w:val="auto"/>
              </w:rPr>
              <w:t>sharpen_with_sobel</w:t>
            </w:r>
            <w:proofErr w:type="spellEnd"/>
            <w:r w:rsidRPr="0084007D">
              <w:rPr>
                <w:color w:val="auto"/>
              </w:rPr>
              <w:t>(image):</w:t>
            </w:r>
          </w:p>
          <w:p w14:paraId="455908D6" w14:textId="77777777" w:rsidR="009E1340" w:rsidRPr="0084007D" w:rsidRDefault="009E1340" w:rsidP="00614AB0">
            <w:pPr>
              <w:pStyle w:val="Content"/>
              <w:jc w:val="both"/>
              <w:rPr>
                <w:color w:val="auto"/>
              </w:rPr>
            </w:pPr>
            <w:r w:rsidRPr="0084007D">
              <w:rPr>
                <w:color w:val="auto"/>
              </w:rPr>
              <w:t xml:space="preserve">    # Sharpening using Sobel filter</w:t>
            </w:r>
          </w:p>
          <w:p w14:paraId="03B4DDB3"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sobel_x</w:t>
            </w:r>
            <w:proofErr w:type="spellEnd"/>
            <w:r w:rsidRPr="0084007D">
              <w:rPr>
                <w:color w:val="auto"/>
              </w:rPr>
              <w:t xml:space="preserve"> = cv2.Sobel(image, cv2.CV_64F, 1, 0, </w:t>
            </w:r>
            <w:proofErr w:type="spellStart"/>
            <w:r w:rsidRPr="0084007D">
              <w:rPr>
                <w:color w:val="auto"/>
              </w:rPr>
              <w:t>ksize</w:t>
            </w:r>
            <w:proofErr w:type="spellEnd"/>
            <w:r w:rsidRPr="0084007D">
              <w:rPr>
                <w:color w:val="auto"/>
              </w:rPr>
              <w:t>=3)</w:t>
            </w:r>
          </w:p>
          <w:p w14:paraId="4CA9DB57"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sobel_y</w:t>
            </w:r>
            <w:proofErr w:type="spellEnd"/>
            <w:r w:rsidRPr="0084007D">
              <w:rPr>
                <w:color w:val="auto"/>
              </w:rPr>
              <w:t xml:space="preserve"> = cv2.Sobel(image, cv2.CV_64F, 0, 1, </w:t>
            </w:r>
            <w:proofErr w:type="spellStart"/>
            <w:r w:rsidRPr="0084007D">
              <w:rPr>
                <w:color w:val="auto"/>
              </w:rPr>
              <w:t>ksize</w:t>
            </w:r>
            <w:proofErr w:type="spellEnd"/>
            <w:r w:rsidRPr="0084007D">
              <w:rPr>
                <w:color w:val="auto"/>
              </w:rPr>
              <w:t>=3)</w:t>
            </w:r>
          </w:p>
          <w:p w14:paraId="2B50851A"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sobel_combined</w:t>
            </w:r>
            <w:proofErr w:type="spellEnd"/>
            <w:r w:rsidRPr="0084007D">
              <w:rPr>
                <w:color w:val="auto"/>
              </w:rPr>
              <w:t xml:space="preserve"> = cv2.magnitude(</w:t>
            </w:r>
            <w:proofErr w:type="spellStart"/>
            <w:r w:rsidRPr="0084007D">
              <w:rPr>
                <w:color w:val="auto"/>
              </w:rPr>
              <w:t>sobel_x</w:t>
            </w:r>
            <w:proofErr w:type="spellEnd"/>
            <w:r w:rsidRPr="0084007D">
              <w:rPr>
                <w:color w:val="auto"/>
              </w:rPr>
              <w:t xml:space="preserve">, </w:t>
            </w:r>
            <w:proofErr w:type="spellStart"/>
            <w:r w:rsidRPr="0084007D">
              <w:rPr>
                <w:color w:val="auto"/>
              </w:rPr>
              <w:t>sobel_y</w:t>
            </w:r>
            <w:proofErr w:type="spellEnd"/>
            <w:r w:rsidRPr="0084007D">
              <w:rPr>
                <w:color w:val="auto"/>
              </w:rPr>
              <w:t>)</w:t>
            </w:r>
          </w:p>
          <w:p w14:paraId="1C079129" w14:textId="43D892EA" w:rsidR="009E1340" w:rsidRPr="0084007D" w:rsidRDefault="009E1340" w:rsidP="00614AB0">
            <w:pPr>
              <w:pStyle w:val="Content"/>
              <w:jc w:val="both"/>
              <w:rPr>
                <w:color w:val="auto"/>
              </w:rPr>
            </w:pPr>
            <w:r w:rsidRPr="0084007D">
              <w:rPr>
                <w:color w:val="auto"/>
              </w:rPr>
              <w:t xml:space="preserve">    return </w:t>
            </w:r>
            <w:proofErr w:type="spellStart"/>
            <w:r w:rsidRPr="0084007D">
              <w:rPr>
                <w:color w:val="auto"/>
              </w:rPr>
              <w:t>sobel_combined</w:t>
            </w:r>
            <w:proofErr w:type="spellEnd"/>
          </w:p>
          <w:p w14:paraId="69588A50" w14:textId="77777777" w:rsidR="009E1340" w:rsidRPr="0084007D" w:rsidRDefault="009E1340" w:rsidP="00614AB0">
            <w:pPr>
              <w:pStyle w:val="Content"/>
              <w:jc w:val="both"/>
              <w:rPr>
                <w:color w:val="auto"/>
              </w:rPr>
            </w:pPr>
          </w:p>
          <w:p w14:paraId="04BF16A7" w14:textId="77777777" w:rsidR="009E1340" w:rsidRPr="0084007D" w:rsidRDefault="009E1340" w:rsidP="00614AB0">
            <w:pPr>
              <w:pStyle w:val="Content"/>
              <w:jc w:val="both"/>
              <w:rPr>
                <w:color w:val="auto"/>
              </w:rPr>
            </w:pPr>
            <w:r w:rsidRPr="0084007D">
              <w:rPr>
                <w:color w:val="auto"/>
              </w:rPr>
              <w:t xml:space="preserve">def </w:t>
            </w:r>
            <w:proofErr w:type="spellStart"/>
            <w:r w:rsidRPr="0084007D">
              <w:rPr>
                <w:color w:val="auto"/>
              </w:rPr>
              <w:t>sharpen_with_prewitt</w:t>
            </w:r>
            <w:proofErr w:type="spellEnd"/>
            <w:r w:rsidRPr="0084007D">
              <w:rPr>
                <w:color w:val="auto"/>
              </w:rPr>
              <w:t>(image):</w:t>
            </w:r>
          </w:p>
          <w:p w14:paraId="31D4B440" w14:textId="77777777" w:rsidR="009E1340" w:rsidRPr="0084007D" w:rsidRDefault="009E1340" w:rsidP="00614AB0">
            <w:pPr>
              <w:pStyle w:val="Content"/>
              <w:jc w:val="both"/>
              <w:rPr>
                <w:color w:val="auto"/>
              </w:rPr>
            </w:pPr>
            <w:r w:rsidRPr="0084007D">
              <w:rPr>
                <w:color w:val="auto"/>
              </w:rPr>
              <w:t xml:space="preserve">    # Sharpening using Prewitt filter</w:t>
            </w:r>
          </w:p>
          <w:p w14:paraId="563071C7" w14:textId="51DA0C6D"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prewitt_kernel_x</w:t>
            </w:r>
            <w:proofErr w:type="spellEnd"/>
            <w:r w:rsidRPr="0084007D">
              <w:rPr>
                <w:color w:val="auto"/>
              </w:rPr>
              <w:t xml:space="preserve"> = </w:t>
            </w:r>
            <w:proofErr w:type="spellStart"/>
            <w:r w:rsidRPr="0084007D">
              <w:rPr>
                <w:color w:val="auto"/>
              </w:rPr>
              <w:t>np.array</w:t>
            </w:r>
            <w:proofErr w:type="spellEnd"/>
            <w:r w:rsidRPr="0084007D">
              <w:rPr>
                <w:color w:val="auto"/>
              </w:rPr>
              <w:t>([[1, 1, 1],[0, 0, 0],[-1, -1, -1]], np.float32)</w:t>
            </w:r>
          </w:p>
          <w:p w14:paraId="06390BD5" w14:textId="0EE69881"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prewitt_kernel_y</w:t>
            </w:r>
            <w:proofErr w:type="spellEnd"/>
            <w:r w:rsidRPr="0084007D">
              <w:rPr>
                <w:color w:val="auto"/>
              </w:rPr>
              <w:t xml:space="preserve"> = </w:t>
            </w:r>
            <w:proofErr w:type="spellStart"/>
            <w:r w:rsidRPr="0084007D">
              <w:rPr>
                <w:color w:val="auto"/>
              </w:rPr>
              <w:t>np.array</w:t>
            </w:r>
            <w:proofErr w:type="spellEnd"/>
            <w:r w:rsidRPr="0084007D">
              <w:rPr>
                <w:color w:val="auto"/>
              </w:rPr>
              <w:t>([[-1, 0, 1],[-1, 0, 1],[-1, 0, 1]], np.float32)</w:t>
            </w:r>
          </w:p>
          <w:p w14:paraId="55879370"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prewitt_x</w:t>
            </w:r>
            <w:proofErr w:type="spellEnd"/>
            <w:r w:rsidRPr="0084007D">
              <w:rPr>
                <w:color w:val="auto"/>
              </w:rPr>
              <w:t xml:space="preserve"> = cv2.filter2D(image, cv2.CV_64F, </w:t>
            </w:r>
            <w:proofErr w:type="spellStart"/>
            <w:r w:rsidRPr="0084007D">
              <w:rPr>
                <w:color w:val="auto"/>
              </w:rPr>
              <w:t>prewitt_kernel_x</w:t>
            </w:r>
            <w:proofErr w:type="spellEnd"/>
            <w:r w:rsidRPr="0084007D">
              <w:rPr>
                <w:color w:val="auto"/>
              </w:rPr>
              <w:t>)</w:t>
            </w:r>
          </w:p>
          <w:p w14:paraId="4D301E35"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prewitt_y</w:t>
            </w:r>
            <w:proofErr w:type="spellEnd"/>
            <w:r w:rsidRPr="0084007D">
              <w:rPr>
                <w:color w:val="auto"/>
              </w:rPr>
              <w:t xml:space="preserve"> = cv2.filter2D(image, cv2.CV_64F, </w:t>
            </w:r>
            <w:proofErr w:type="spellStart"/>
            <w:r w:rsidRPr="0084007D">
              <w:rPr>
                <w:color w:val="auto"/>
              </w:rPr>
              <w:t>prewitt_kernel_y</w:t>
            </w:r>
            <w:proofErr w:type="spellEnd"/>
            <w:r w:rsidRPr="0084007D">
              <w:rPr>
                <w:color w:val="auto"/>
              </w:rPr>
              <w:t>)</w:t>
            </w:r>
          </w:p>
          <w:p w14:paraId="4A03AE05"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prewitt_combined</w:t>
            </w:r>
            <w:proofErr w:type="spellEnd"/>
            <w:r w:rsidRPr="0084007D">
              <w:rPr>
                <w:color w:val="auto"/>
              </w:rPr>
              <w:t xml:space="preserve"> = cv2.magnitude(</w:t>
            </w:r>
            <w:proofErr w:type="spellStart"/>
            <w:r w:rsidRPr="0084007D">
              <w:rPr>
                <w:color w:val="auto"/>
              </w:rPr>
              <w:t>prewitt_x</w:t>
            </w:r>
            <w:proofErr w:type="spellEnd"/>
            <w:r w:rsidRPr="0084007D">
              <w:rPr>
                <w:color w:val="auto"/>
              </w:rPr>
              <w:t xml:space="preserve">, </w:t>
            </w:r>
            <w:proofErr w:type="spellStart"/>
            <w:r w:rsidRPr="0084007D">
              <w:rPr>
                <w:color w:val="auto"/>
              </w:rPr>
              <w:t>prewitt_y</w:t>
            </w:r>
            <w:proofErr w:type="spellEnd"/>
            <w:r w:rsidRPr="0084007D">
              <w:rPr>
                <w:color w:val="auto"/>
              </w:rPr>
              <w:t>)</w:t>
            </w:r>
          </w:p>
          <w:p w14:paraId="1C1A5B34" w14:textId="78008CEB" w:rsidR="009E1340" w:rsidRPr="0084007D" w:rsidRDefault="009E1340" w:rsidP="00614AB0">
            <w:pPr>
              <w:pStyle w:val="Content"/>
              <w:jc w:val="both"/>
              <w:rPr>
                <w:color w:val="auto"/>
              </w:rPr>
            </w:pPr>
            <w:r w:rsidRPr="0084007D">
              <w:rPr>
                <w:color w:val="auto"/>
              </w:rPr>
              <w:t xml:space="preserve">    return </w:t>
            </w:r>
            <w:proofErr w:type="spellStart"/>
            <w:r w:rsidRPr="0084007D">
              <w:rPr>
                <w:color w:val="auto"/>
              </w:rPr>
              <w:t>prewitt_combined</w:t>
            </w:r>
            <w:proofErr w:type="spellEnd"/>
          </w:p>
          <w:p w14:paraId="3A2998C2" w14:textId="77777777" w:rsidR="009E1340" w:rsidRPr="0084007D" w:rsidRDefault="009E1340" w:rsidP="00614AB0">
            <w:pPr>
              <w:pStyle w:val="Content"/>
              <w:jc w:val="both"/>
              <w:rPr>
                <w:color w:val="auto"/>
              </w:rPr>
            </w:pPr>
          </w:p>
          <w:p w14:paraId="68D60D29" w14:textId="77777777" w:rsidR="009E1340" w:rsidRPr="0084007D" w:rsidRDefault="009E1340" w:rsidP="00614AB0">
            <w:pPr>
              <w:pStyle w:val="Content"/>
              <w:jc w:val="both"/>
              <w:rPr>
                <w:color w:val="auto"/>
              </w:rPr>
            </w:pPr>
            <w:r w:rsidRPr="0084007D">
              <w:rPr>
                <w:color w:val="auto"/>
              </w:rPr>
              <w:t># Open a video stream (you can replace '0' with the video file path)</w:t>
            </w:r>
          </w:p>
          <w:p w14:paraId="76C3D10E" w14:textId="0C121D9B" w:rsidR="009E1340" w:rsidRPr="0084007D" w:rsidRDefault="009E1340" w:rsidP="00614AB0">
            <w:pPr>
              <w:pStyle w:val="Content"/>
              <w:jc w:val="both"/>
              <w:rPr>
                <w:color w:val="auto"/>
              </w:rPr>
            </w:pPr>
            <w:r w:rsidRPr="0084007D">
              <w:rPr>
                <w:color w:val="auto"/>
              </w:rPr>
              <w:t>cap = cv2.VideoCapture(</w:t>
            </w:r>
            <w:r w:rsidR="0084007D">
              <w:rPr>
                <w:color w:val="auto"/>
              </w:rPr>
              <w:t>RABBIT</w:t>
            </w:r>
            <w:r w:rsidRPr="0084007D">
              <w:rPr>
                <w:color w:val="auto"/>
              </w:rPr>
              <w:t>.mp4')</w:t>
            </w:r>
          </w:p>
          <w:p w14:paraId="51380D41" w14:textId="77777777" w:rsidR="009E1340" w:rsidRPr="0084007D" w:rsidRDefault="009E1340" w:rsidP="00614AB0">
            <w:pPr>
              <w:pStyle w:val="Content"/>
              <w:jc w:val="both"/>
              <w:rPr>
                <w:color w:val="auto"/>
              </w:rPr>
            </w:pPr>
          </w:p>
          <w:p w14:paraId="6E616A86" w14:textId="77777777" w:rsidR="009E1340" w:rsidRPr="0084007D" w:rsidRDefault="009E1340" w:rsidP="00614AB0">
            <w:pPr>
              <w:pStyle w:val="Content"/>
              <w:jc w:val="both"/>
              <w:rPr>
                <w:color w:val="auto"/>
              </w:rPr>
            </w:pPr>
            <w:r w:rsidRPr="0084007D">
              <w:rPr>
                <w:color w:val="auto"/>
              </w:rPr>
              <w:t>while True:</w:t>
            </w:r>
          </w:p>
          <w:p w14:paraId="2A4096CF" w14:textId="77777777" w:rsidR="009E1340" w:rsidRPr="0084007D" w:rsidRDefault="009E1340" w:rsidP="00614AB0">
            <w:pPr>
              <w:pStyle w:val="Content"/>
              <w:jc w:val="both"/>
              <w:rPr>
                <w:color w:val="auto"/>
              </w:rPr>
            </w:pPr>
            <w:r w:rsidRPr="0084007D">
              <w:rPr>
                <w:color w:val="auto"/>
              </w:rPr>
              <w:t xml:space="preserve">    ret, frame = </w:t>
            </w:r>
            <w:proofErr w:type="spellStart"/>
            <w:r w:rsidRPr="0084007D">
              <w:rPr>
                <w:color w:val="auto"/>
              </w:rPr>
              <w:t>cap.read</w:t>
            </w:r>
            <w:proofErr w:type="spellEnd"/>
            <w:r w:rsidRPr="0084007D">
              <w:rPr>
                <w:color w:val="auto"/>
              </w:rPr>
              <w:t>()</w:t>
            </w:r>
          </w:p>
          <w:p w14:paraId="0AE64E0E" w14:textId="77777777" w:rsidR="009E1340" w:rsidRPr="0084007D" w:rsidRDefault="009E1340" w:rsidP="00614AB0">
            <w:pPr>
              <w:pStyle w:val="Content"/>
              <w:jc w:val="both"/>
              <w:rPr>
                <w:color w:val="auto"/>
              </w:rPr>
            </w:pPr>
          </w:p>
          <w:p w14:paraId="404D342C" w14:textId="77777777" w:rsidR="009E1340" w:rsidRPr="0084007D" w:rsidRDefault="009E1340" w:rsidP="00614AB0">
            <w:pPr>
              <w:pStyle w:val="Content"/>
              <w:jc w:val="both"/>
              <w:rPr>
                <w:color w:val="auto"/>
              </w:rPr>
            </w:pPr>
            <w:r w:rsidRPr="0084007D">
              <w:rPr>
                <w:color w:val="auto"/>
              </w:rPr>
              <w:t xml:space="preserve">    if not ret:</w:t>
            </w:r>
          </w:p>
          <w:p w14:paraId="6CD74197" w14:textId="77777777" w:rsidR="009E1340" w:rsidRPr="0084007D" w:rsidRDefault="009E1340" w:rsidP="00614AB0">
            <w:pPr>
              <w:pStyle w:val="Content"/>
              <w:jc w:val="both"/>
              <w:rPr>
                <w:color w:val="auto"/>
              </w:rPr>
            </w:pPr>
            <w:r w:rsidRPr="0084007D">
              <w:rPr>
                <w:color w:val="auto"/>
              </w:rPr>
              <w:t xml:space="preserve">        print("Error reading video stream")</w:t>
            </w:r>
          </w:p>
          <w:p w14:paraId="18FC343F" w14:textId="77777777" w:rsidR="009E1340" w:rsidRPr="0084007D" w:rsidRDefault="009E1340" w:rsidP="00614AB0">
            <w:pPr>
              <w:pStyle w:val="Content"/>
              <w:jc w:val="both"/>
              <w:rPr>
                <w:color w:val="auto"/>
              </w:rPr>
            </w:pPr>
            <w:r w:rsidRPr="0084007D">
              <w:rPr>
                <w:color w:val="auto"/>
              </w:rPr>
              <w:t xml:space="preserve">        break</w:t>
            </w:r>
          </w:p>
          <w:p w14:paraId="1E6D0811" w14:textId="77777777" w:rsidR="009E1340" w:rsidRPr="0084007D" w:rsidRDefault="009E1340" w:rsidP="00614AB0">
            <w:pPr>
              <w:pStyle w:val="Content"/>
              <w:jc w:val="both"/>
              <w:rPr>
                <w:color w:val="auto"/>
              </w:rPr>
            </w:pPr>
          </w:p>
          <w:p w14:paraId="57DB29F9" w14:textId="77777777" w:rsidR="009E1340" w:rsidRPr="0084007D" w:rsidRDefault="009E1340" w:rsidP="00614AB0">
            <w:pPr>
              <w:pStyle w:val="Content"/>
              <w:jc w:val="both"/>
              <w:rPr>
                <w:color w:val="auto"/>
              </w:rPr>
            </w:pPr>
            <w:r w:rsidRPr="0084007D">
              <w:rPr>
                <w:color w:val="auto"/>
              </w:rPr>
              <w:t xml:space="preserve">    # Resize the frame for better visualization</w:t>
            </w:r>
          </w:p>
          <w:p w14:paraId="0DE61F56" w14:textId="77777777" w:rsidR="009E1340" w:rsidRPr="0084007D" w:rsidRDefault="009E1340" w:rsidP="00614AB0">
            <w:pPr>
              <w:pStyle w:val="Content"/>
              <w:jc w:val="both"/>
              <w:rPr>
                <w:color w:val="auto"/>
              </w:rPr>
            </w:pPr>
            <w:r w:rsidRPr="0084007D">
              <w:rPr>
                <w:color w:val="auto"/>
              </w:rPr>
              <w:t xml:space="preserve">    frame = cv2.resize(frame, (640, 480))</w:t>
            </w:r>
          </w:p>
          <w:p w14:paraId="504CCC9B" w14:textId="77777777" w:rsidR="009E1340" w:rsidRPr="0084007D" w:rsidRDefault="009E1340" w:rsidP="00614AB0">
            <w:pPr>
              <w:pStyle w:val="Content"/>
              <w:jc w:val="both"/>
              <w:rPr>
                <w:color w:val="auto"/>
              </w:rPr>
            </w:pPr>
          </w:p>
          <w:p w14:paraId="2D523026" w14:textId="77777777" w:rsidR="009E1340" w:rsidRPr="0084007D" w:rsidRDefault="009E1340" w:rsidP="00614AB0">
            <w:pPr>
              <w:pStyle w:val="Content"/>
              <w:jc w:val="both"/>
              <w:rPr>
                <w:color w:val="auto"/>
              </w:rPr>
            </w:pPr>
            <w:r w:rsidRPr="0084007D">
              <w:rPr>
                <w:color w:val="auto"/>
              </w:rPr>
              <w:t xml:space="preserve">    # Sharpen without in-built function</w:t>
            </w:r>
          </w:p>
          <w:p w14:paraId="434268B6" w14:textId="443DE2D6" w:rsidR="009E1340" w:rsidRDefault="009E1340" w:rsidP="00614AB0">
            <w:pPr>
              <w:pStyle w:val="Content"/>
              <w:jc w:val="both"/>
              <w:rPr>
                <w:color w:val="auto"/>
              </w:rPr>
            </w:pPr>
            <w:r w:rsidRPr="0084007D">
              <w:rPr>
                <w:color w:val="auto"/>
              </w:rPr>
              <w:t xml:space="preserve">    </w:t>
            </w:r>
            <w:proofErr w:type="spellStart"/>
            <w:r w:rsidRPr="0084007D">
              <w:rPr>
                <w:color w:val="auto"/>
              </w:rPr>
              <w:t>sharpened_without_inbuilt</w:t>
            </w:r>
            <w:proofErr w:type="spellEnd"/>
            <w:r w:rsidRPr="0084007D">
              <w:rPr>
                <w:color w:val="auto"/>
              </w:rPr>
              <w:t xml:space="preserve"> = </w:t>
            </w:r>
            <w:proofErr w:type="spellStart"/>
            <w:r w:rsidRPr="0084007D">
              <w:rPr>
                <w:color w:val="auto"/>
              </w:rPr>
              <w:t>sharpen_without_inbuilt</w:t>
            </w:r>
            <w:proofErr w:type="spellEnd"/>
            <w:r w:rsidRPr="0084007D">
              <w:rPr>
                <w:color w:val="auto"/>
              </w:rPr>
              <w:t>(</w:t>
            </w:r>
            <w:proofErr w:type="spellStart"/>
            <w:r w:rsidRPr="0084007D">
              <w:rPr>
                <w:color w:val="auto"/>
              </w:rPr>
              <w:t>frame.copy</w:t>
            </w:r>
            <w:proofErr w:type="spellEnd"/>
            <w:r w:rsidRPr="0084007D">
              <w:rPr>
                <w:color w:val="auto"/>
              </w:rPr>
              <w:t>())</w:t>
            </w:r>
          </w:p>
          <w:p w14:paraId="2B94BA0C" w14:textId="77777777" w:rsidR="008E7863" w:rsidRPr="0084007D" w:rsidRDefault="008E7863" w:rsidP="00614AB0">
            <w:pPr>
              <w:pStyle w:val="Content"/>
              <w:jc w:val="both"/>
              <w:rPr>
                <w:color w:val="auto"/>
              </w:rPr>
            </w:pPr>
          </w:p>
          <w:p w14:paraId="65B7DC57" w14:textId="77777777" w:rsidR="009E1340" w:rsidRPr="0084007D" w:rsidRDefault="009E1340" w:rsidP="00614AB0">
            <w:pPr>
              <w:pStyle w:val="Content"/>
              <w:jc w:val="both"/>
              <w:rPr>
                <w:color w:val="auto"/>
              </w:rPr>
            </w:pPr>
            <w:r w:rsidRPr="0084007D">
              <w:rPr>
                <w:color w:val="auto"/>
              </w:rPr>
              <w:t xml:space="preserve">    # Sharpen with Sobel</w:t>
            </w:r>
          </w:p>
          <w:p w14:paraId="0DA27030" w14:textId="6DADEBD9" w:rsidR="009E1340" w:rsidRDefault="009E1340" w:rsidP="00614AB0">
            <w:pPr>
              <w:pStyle w:val="Content"/>
              <w:jc w:val="both"/>
              <w:rPr>
                <w:color w:val="auto"/>
              </w:rPr>
            </w:pPr>
            <w:r w:rsidRPr="0084007D">
              <w:rPr>
                <w:color w:val="auto"/>
              </w:rPr>
              <w:t xml:space="preserve">    </w:t>
            </w:r>
            <w:proofErr w:type="spellStart"/>
            <w:r w:rsidRPr="0084007D">
              <w:rPr>
                <w:color w:val="auto"/>
              </w:rPr>
              <w:t>sharpened_with_sobel</w:t>
            </w:r>
            <w:proofErr w:type="spellEnd"/>
            <w:r w:rsidRPr="0084007D">
              <w:rPr>
                <w:color w:val="auto"/>
              </w:rPr>
              <w:t xml:space="preserve"> = </w:t>
            </w:r>
            <w:proofErr w:type="spellStart"/>
            <w:r w:rsidRPr="0084007D">
              <w:rPr>
                <w:color w:val="auto"/>
              </w:rPr>
              <w:t>sharpen_with_sobel</w:t>
            </w:r>
            <w:proofErr w:type="spellEnd"/>
            <w:r w:rsidRPr="0084007D">
              <w:rPr>
                <w:color w:val="auto"/>
              </w:rPr>
              <w:t>(</w:t>
            </w:r>
            <w:proofErr w:type="spellStart"/>
            <w:r w:rsidRPr="0084007D">
              <w:rPr>
                <w:color w:val="auto"/>
              </w:rPr>
              <w:t>frame.copy</w:t>
            </w:r>
            <w:proofErr w:type="spellEnd"/>
            <w:r w:rsidRPr="0084007D">
              <w:rPr>
                <w:color w:val="auto"/>
              </w:rPr>
              <w:t>())</w:t>
            </w:r>
          </w:p>
          <w:p w14:paraId="4900F3C9" w14:textId="77777777" w:rsidR="008E7863" w:rsidRPr="0084007D" w:rsidRDefault="008E7863" w:rsidP="00614AB0">
            <w:pPr>
              <w:pStyle w:val="Content"/>
              <w:jc w:val="both"/>
              <w:rPr>
                <w:color w:val="auto"/>
              </w:rPr>
            </w:pPr>
          </w:p>
          <w:p w14:paraId="2BB69BF5" w14:textId="77777777" w:rsidR="009E1340" w:rsidRPr="0084007D" w:rsidRDefault="009E1340" w:rsidP="00614AB0">
            <w:pPr>
              <w:pStyle w:val="Content"/>
              <w:jc w:val="both"/>
              <w:rPr>
                <w:color w:val="auto"/>
              </w:rPr>
            </w:pPr>
            <w:r w:rsidRPr="0084007D">
              <w:rPr>
                <w:color w:val="auto"/>
              </w:rPr>
              <w:t xml:space="preserve">    # Sharpen with Prewitt</w:t>
            </w:r>
          </w:p>
          <w:p w14:paraId="1789DA87" w14:textId="77777777" w:rsidR="009E1340" w:rsidRPr="0084007D" w:rsidRDefault="009E1340" w:rsidP="00614AB0">
            <w:pPr>
              <w:pStyle w:val="Content"/>
              <w:jc w:val="both"/>
              <w:rPr>
                <w:color w:val="auto"/>
              </w:rPr>
            </w:pPr>
            <w:r w:rsidRPr="0084007D">
              <w:rPr>
                <w:color w:val="auto"/>
              </w:rPr>
              <w:t xml:space="preserve">    </w:t>
            </w:r>
            <w:proofErr w:type="spellStart"/>
            <w:r w:rsidRPr="0084007D">
              <w:rPr>
                <w:color w:val="auto"/>
              </w:rPr>
              <w:t>sharpened_with_prewitt</w:t>
            </w:r>
            <w:proofErr w:type="spellEnd"/>
            <w:r w:rsidRPr="0084007D">
              <w:rPr>
                <w:color w:val="auto"/>
              </w:rPr>
              <w:t xml:space="preserve"> = </w:t>
            </w:r>
            <w:proofErr w:type="spellStart"/>
            <w:r w:rsidRPr="0084007D">
              <w:rPr>
                <w:color w:val="auto"/>
              </w:rPr>
              <w:t>sharpen_with_prewitt</w:t>
            </w:r>
            <w:proofErr w:type="spellEnd"/>
            <w:r w:rsidRPr="0084007D">
              <w:rPr>
                <w:color w:val="auto"/>
              </w:rPr>
              <w:t>(</w:t>
            </w:r>
            <w:proofErr w:type="spellStart"/>
            <w:r w:rsidRPr="0084007D">
              <w:rPr>
                <w:color w:val="auto"/>
              </w:rPr>
              <w:t>frame.copy</w:t>
            </w:r>
            <w:proofErr w:type="spellEnd"/>
            <w:r w:rsidRPr="0084007D">
              <w:rPr>
                <w:color w:val="auto"/>
              </w:rPr>
              <w:t>())</w:t>
            </w:r>
          </w:p>
          <w:p w14:paraId="1E911C53" w14:textId="77777777" w:rsidR="009E1340" w:rsidRPr="0084007D" w:rsidRDefault="009E1340" w:rsidP="00614AB0">
            <w:pPr>
              <w:pStyle w:val="Content"/>
              <w:jc w:val="both"/>
              <w:rPr>
                <w:color w:val="auto"/>
              </w:rPr>
            </w:pPr>
          </w:p>
          <w:p w14:paraId="3FF8673B" w14:textId="77777777" w:rsidR="009E1340" w:rsidRPr="0084007D" w:rsidRDefault="009E1340" w:rsidP="00614AB0">
            <w:pPr>
              <w:pStyle w:val="Content"/>
              <w:jc w:val="both"/>
              <w:rPr>
                <w:color w:val="auto"/>
              </w:rPr>
            </w:pPr>
            <w:r w:rsidRPr="0084007D">
              <w:rPr>
                <w:color w:val="auto"/>
              </w:rPr>
              <w:t xml:space="preserve">    # Display the frames</w:t>
            </w:r>
          </w:p>
          <w:p w14:paraId="379D1C6C" w14:textId="77777777" w:rsidR="009E1340" w:rsidRPr="0084007D" w:rsidRDefault="009E1340" w:rsidP="00614AB0">
            <w:pPr>
              <w:pStyle w:val="Content"/>
              <w:jc w:val="both"/>
              <w:rPr>
                <w:color w:val="auto"/>
              </w:rPr>
            </w:pPr>
            <w:r w:rsidRPr="0084007D">
              <w:rPr>
                <w:color w:val="auto"/>
              </w:rPr>
              <w:t xml:space="preserve">    cv2.imshow('Original', frame)</w:t>
            </w:r>
          </w:p>
          <w:p w14:paraId="21583AD8" w14:textId="089284E2" w:rsidR="009E1340" w:rsidRPr="0084007D" w:rsidRDefault="009E1340" w:rsidP="00614AB0">
            <w:pPr>
              <w:pStyle w:val="Content"/>
              <w:jc w:val="both"/>
              <w:rPr>
                <w:color w:val="auto"/>
              </w:rPr>
            </w:pPr>
            <w:r w:rsidRPr="0084007D">
              <w:rPr>
                <w:color w:val="auto"/>
              </w:rPr>
              <w:t xml:space="preserve">    cv2.imshow('</w:t>
            </w:r>
            <w:proofErr w:type="spellStart"/>
            <w:r w:rsidRPr="0084007D">
              <w:rPr>
                <w:color w:val="auto"/>
              </w:rPr>
              <w:t>SharpenedwithoutIn</w:t>
            </w:r>
            <w:proofErr w:type="spellEnd"/>
            <w:r w:rsidRPr="0084007D">
              <w:rPr>
                <w:color w:val="auto"/>
              </w:rPr>
              <w:t xml:space="preserve">-built', </w:t>
            </w:r>
            <w:proofErr w:type="spellStart"/>
            <w:r w:rsidRPr="0084007D">
              <w:rPr>
                <w:color w:val="auto"/>
              </w:rPr>
              <w:t>harpened_without_inbuilt.astype</w:t>
            </w:r>
            <w:proofErr w:type="spellEnd"/>
            <w:r w:rsidRPr="0084007D">
              <w:rPr>
                <w:color w:val="auto"/>
              </w:rPr>
              <w:t>(np.uint8))</w:t>
            </w:r>
          </w:p>
          <w:p w14:paraId="50D6419E" w14:textId="77777777" w:rsidR="009E1340" w:rsidRPr="0084007D" w:rsidRDefault="009E1340" w:rsidP="00614AB0">
            <w:pPr>
              <w:pStyle w:val="Content"/>
              <w:jc w:val="both"/>
              <w:rPr>
                <w:color w:val="auto"/>
              </w:rPr>
            </w:pPr>
            <w:r w:rsidRPr="0084007D">
              <w:rPr>
                <w:color w:val="auto"/>
              </w:rPr>
              <w:t xml:space="preserve">    cv2.imshow('Sharpened with Sobel', </w:t>
            </w:r>
            <w:proofErr w:type="spellStart"/>
            <w:r w:rsidRPr="0084007D">
              <w:rPr>
                <w:color w:val="auto"/>
              </w:rPr>
              <w:t>sharpened_with_sobel.astype</w:t>
            </w:r>
            <w:proofErr w:type="spellEnd"/>
            <w:r w:rsidRPr="0084007D">
              <w:rPr>
                <w:color w:val="auto"/>
              </w:rPr>
              <w:t>(np.uint8))</w:t>
            </w:r>
          </w:p>
          <w:p w14:paraId="46A0195F" w14:textId="77777777" w:rsidR="009E1340" w:rsidRPr="0084007D" w:rsidRDefault="009E1340" w:rsidP="00614AB0">
            <w:pPr>
              <w:pStyle w:val="Content"/>
              <w:jc w:val="both"/>
              <w:rPr>
                <w:color w:val="auto"/>
              </w:rPr>
            </w:pPr>
            <w:r w:rsidRPr="0084007D">
              <w:rPr>
                <w:color w:val="auto"/>
              </w:rPr>
              <w:t xml:space="preserve">    cv2.imshow('Sharpened with Prewitt', </w:t>
            </w:r>
            <w:proofErr w:type="spellStart"/>
            <w:r w:rsidRPr="0084007D">
              <w:rPr>
                <w:color w:val="auto"/>
              </w:rPr>
              <w:t>sharpened_with_prewitt.astype</w:t>
            </w:r>
            <w:proofErr w:type="spellEnd"/>
            <w:r w:rsidRPr="0084007D">
              <w:rPr>
                <w:color w:val="auto"/>
              </w:rPr>
              <w:t>(np.uint8))</w:t>
            </w:r>
          </w:p>
          <w:p w14:paraId="06FA3C97" w14:textId="77777777" w:rsidR="009E1340" w:rsidRPr="0084007D" w:rsidRDefault="009E1340" w:rsidP="00614AB0">
            <w:pPr>
              <w:pStyle w:val="Content"/>
              <w:jc w:val="both"/>
              <w:rPr>
                <w:color w:val="auto"/>
              </w:rPr>
            </w:pPr>
          </w:p>
          <w:p w14:paraId="48F30F9F" w14:textId="77777777" w:rsidR="009E1340" w:rsidRPr="0084007D" w:rsidRDefault="009E1340" w:rsidP="00614AB0">
            <w:pPr>
              <w:pStyle w:val="Content"/>
              <w:jc w:val="both"/>
              <w:rPr>
                <w:color w:val="auto"/>
              </w:rPr>
            </w:pPr>
            <w:r w:rsidRPr="0084007D">
              <w:rPr>
                <w:color w:val="auto"/>
              </w:rPr>
              <w:t xml:space="preserve">    # Break the loop when 'q' is pressed</w:t>
            </w:r>
          </w:p>
          <w:p w14:paraId="2FAB2B64" w14:textId="77777777" w:rsidR="009E1340" w:rsidRPr="0084007D" w:rsidRDefault="009E1340" w:rsidP="00614AB0">
            <w:pPr>
              <w:pStyle w:val="Content"/>
              <w:jc w:val="both"/>
              <w:rPr>
                <w:color w:val="auto"/>
              </w:rPr>
            </w:pPr>
            <w:r w:rsidRPr="0084007D">
              <w:rPr>
                <w:color w:val="auto"/>
              </w:rPr>
              <w:t xml:space="preserve">    if cv2.waitKey(1) &amp; 0xFF == </w:t>
            </w:r>
            <w:proofErr w:type="spellStart"/>
            <w:r w:rsidRPr="0084007D">
              <w:rPr>
                <w:color w:val="auto"/>
              </w:rPr>
              <w:t>ord</w:t>
            </w:r>
            <w:proofErr w:type="spellEnd"/>
            <w:r w:rsidRPr="0084007D">
              <w:rPr>
                <w:color w:val="auto"/>
              </w:rPr>
              <w:t>('q'):</w:t>
            </w:r>
          </w:p>
          <w:p w14:paraId="54AC72FE" w14:textId="77777777" w:rsidR="009E1340" w:rsidRPr="0084007D" w:rsidRDefault="009E1340" w:rsidP="00614AB0">
            <w:pPr>
              <w:pStyle w:val="Content"/>
              <w:jc w:val="both"/>
              <w:rPr>
                <w:color w:val="auto"/>
              </w:rPr>
            </w:pPr>
            <w:r w:rsidRPr="0084007D">
              <w:rPr>
                <w:color w:val="auto"/>
              </w:rPr>
              <w:t xml:space="preserve">        break</w:t>
            </w:r>
          </w:p>
          <w:p w14:paraId="76C4680A" w14:textId="77777777" w:rsidR="009E1340" w:rsidRPr="0084007D" w:rsidRDefault="009E1340" w:rsidP="00614AB0">
            <w:pPr>
              <w:pStyle w:val="Content"/>
              <w:jc w:val="both"/>
              <w:rPr>
                <w:color w:val="auto"/>
              </w:rPr>
            </w:pPr>
          </w:p>
          <w:p w14:paraId="67D84BCE" w14:textId="77777777" w:rsidR="009E1340" w:rsidRPr="0084007D" w:rsidRDefault="009E1340" w:rsidP="00614AB0">
            <w:pPr>
              <w:pStyle w:val="Content"/>
              <w:jc w:val="both"/>
              <w:rPr>
                <w:color w:val="auto"/>
              </w:rPr>
            </w:pPr>
            <w:r w:rsidRPr="0084007D">
              <w:rPr>
                <w:color w:val="auto"/>
              </w:rPr>
              <w:lastRenderedPageBreak/>
              <w:t># Release the video capture object and close windows</w:t>
            </w:r>
          </w:p>
          <w:p w14:paraId="6FE1078F" w14:textId="77777777" w:rsidR="009E1340" w:rsidRPr="0084007D" w:rsidRDefault="009E1340" w:rsidP="00614AB0">
            <w:pPr>
              <w:pStyle w:val="Content"/>
              <w:jc w:val="both"/>
              <w:rPr>
                <w:color w:val="auto"/>
              </w:rPr>
            </w:pPr>
            <w:proofErr w:type="spellStart"/>
            <w:r w:rsidRPr="0084007D">
              <w:rPr>
                <w:color w:val="auto"/>
              </w:rPr>
              <w:t>cap.release</w:t>
            </w:r>
            <w:proofErr w:type="spellEnd"/>
            <w:r w:rsidRPr="0084007D">
              <w:rPr>
                <w:color w:val="auto"/>
              </w:rPr>
              <w:t>()</w:t>
            </w:r>
          </w:p>
          <w:p w14:paraId="6558B583" w14:textId="3D6EB47B" w:rsidR="00DF027C" w:rsidRPr="00614AB0" w:rsidRDefault="009E1340" w:rsidP="00614AB0">
            <w:pPr>
              <w:pStyle w:val="Content"/>
              <w:jc w:val="both"/>
              <w:rPr>
                <w:color w:val="auto"/>
              </w:rPr>
            </w:pPr>
            <w:r w:rsidRPr="0084007D">
              <w:rPr>
                <w:color w:val="auto"/>
              </w:rPr>
              <w:t>cv2.destroyAllWindows()</w:t>
            </w:r>
          </w:p>
        </w:tc>
      </w:tr>
      <w:tr w:rsidR="00DF027C" w14:paraId="0699BD5C" w14:textId="77777777" w:rsidTr="00DF027C">
        <w:trPr>
          <w:trHeight w:val="1899"/>
        </w:trPr>
        <w:tc>
          <w:tcPr>
            <w:tcW w:w="9999" w:type="dxa"/>
            <w:shd w:val="clear" w:color="auto" w:fill="F2F2F2" w:themeFill="background1" w:themeFillShade="F2"/>
            <w:vAlign w:val="center"/>
          </w:tcPr>
          <w:p w14:paraId="64E02935" w14:textId="6BF48764" w:rsidR="00DF027C" w:rsidRPr="00FB524B" w:rsidRDefault="00FB524B" w:rsidP="00614AB0">
            <w:pPr>
              <w:pStyle w:val="EmphasisText"/>
              <w:jc w:val="center"/>
              <w:rPr>
                <w:i/>
                <w:iCs/>
              </w:rPr>
            </w:pPr>
            <w:r w:rsidRPr="00FB524B">
              <w:rPr>
                <w:i/>
                <w:iCs/>
              </w:rPr>
              <w:lastRenderedPageBreak/>
              <w:t>INPUT VIDEO</w:t>
            </w:r>
          </w:p>
        </w:tc>
      </w:tr>
      <w:tr w:rsidR="00DF027C" w14:paraId="1BB996C4" w14:textId="77777777" w:rsidTr="00DF027C">
        <w:trPr>
          <w:trHeight w:val="5931"/>
        </w:trPr>
        <w:tc>
          <w:tcPr>
            <w:tcW w:w="9999" w:type="dxa"/>
          </w:tcPr>
          <w:p w14:paraId="53022380" w14:textId="77777777" w:rsidR="00DF027C" w:rsidRDefault="00DF027C" w:rsidP="00614AB0">
            <w:pPr>
              <w:pStyle w:val="EmphasisText"/>
              <w:jc w:val="both"/>
              <w:rPr>
                <w:i/>
                <w:sz w:val="36"/>
              </w:rPr>
            </w:pPr>
          </w:p>
          <w:p w14:paraId="2DF9DDAA" w14:textId="5B7F71D7" w:rsidR="00DF027C" w:rsidRPr="00FB524B" w:rsidRDefault="009E1340" w:rsidP="00614AB0">
            <w:pPr>
              <w:pStyle w:val="Content"/>
              <w:jc w:val="both"/>
              <w:rPr>
                <w:b/>
                <w:bCs/>
                <w:i/>
                <w:sz w:val="36"/>
              </w:rPr>
            </w:pPr>
            <w:r w:rsidRPr="00FB524B">
              <w:rPr>
                <w:b/>
                <w:bCs/>
                <w:i/>
                <w:sz w:val="36"/>
              </w:rPr>
              <w:t>INPUT VIDEO:</w:t>
            </w:r>
          </w:p>
          <w:p w14:paraId="67804C76" w14:textId="5B77176C" w:rsidR="009E1340" w:rsidRDefault="00FB524B" w:rsidP="00614AB0">
            <w:pPr>
              <w:pStyle w:val="Content"/>
              <w:jc w:val="both"/>
              <w:rPr>
                <w:iCs/>
                <w:sz w:val="36"/>
              </w:rPr>
            </w:pPr>
            <w:r w:rsidRPr="00FB524B">
              <w:rPr>
                <w:iCs/>
                <w:noProof/>
                <w:sz w:val="36"/>
              </w:rPr>
              <w:drawing>
                <wp:inline distT="0" distB="0" distL="0" distR="0" wp14:anchorId="02CA8379" wp14:editId="2906B67C">
                  <wp:extent cx="6309360" cy="3307080"/>
                  <wp:effectExtent l="0" t="0" r="0" b="7620"/>
                  <wp:docPr id="32499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96406" name=""/>
                          <pic:cNvPicPr/>
                        </pic:nvPicPr>
                        <pic:blipFill>
                          <a:blip r:embed="rId8"/>
                          <a:stretch>
                            <a:fillRect/>
                          </a:stretch>
                        </pic:blipFill>
                        <pic:spPr>
                          <a:xfrm>
                            <a:off x="0" y="0"/>
                            <a:ext cx="6309360" cy="3307080"/>
                          </a:xfrm>
                          <a:prstGeom prst="rect">
                            <a:avLst/>
                          </a:prstGeom>
                        </pic:spPr>
                      </pic:pic>
                    </a:graphicData>
                  </a:graphic>
                </wp:inline>
              </w:drawing>
            </w:r>
          </w:p>
          <w:p w14:paraId="47E063EF" w14:textId="77777777" w:rsidR="00FB524B" w:rsidRDefault="00FB524B" w:rsidP="00614AB0">
            <w:pPr>
              <w:pStyle w:val="Content"/>
              <w:jc w:val="both"/>
              <w:rPr>
                <w:iCs/>
                <w:sz w:val="36"/>
              </w:rPr>
            </w:pPr>
          </w:p>
          <w:p w14:paraId="29F8CC92" w14:textId="77777777" w:rsidR="00FB524B" w:rsidRPr="009E1340" w:rsidRDefault="00FB524B" w:rsidP="00614AB0">
            <w:pPr>
              <w:pStyle w:val="Content"/>
              <w:jc w:val="both"/>
              <w:rPr>
                <w:iCs/>
                <w:sz w:val="36"/>
              </w:rPr>
            </w:pPr>
          </w:p>
          <w:p w14:paraId="65B995ED" w14:textId="77777777" w:rsidR="00DF027C" w:rsidRDefault="00DF027C" w:rsidP="00614AB0">
            <w:pPr>
              <w:pStyle w:val="Content"/>
              <w:jc w:val="both"/>
              <w:rPr>
                <w:i/>
                <w:sz w:val="36"/>
              </w:rPr>
            </w:pPr>
          </w:p>
        </w:tc>
      </w:tr>
      <w:tr w:rsidR="00FB524B" w:rsidRPr="00DF027C" w14:paraId="42AEF2F9" w14:textId="77777777" w:rsidTr="00FB524B">
        <w:trPr>
          <w:trHeight w:val="5931"/>
        </w:trPr>
        <w:tc>
          <w:tcPr>
            <w:tcW w:w="9999" w:type="dxa"/>
            <w:shd w:val="clear" w:color="auto" w:fill="F2F2F2" w:themeFill="background1" w:themeFillShade="F2"/>
          </w:tcPr>
          <w:p w14:paraId="15CEF1BB" w14:textId="77777777" w:rsidR="00FB524B" w:rsidRDefault="00FB524B" w:rsidP="00614AB0">
            <w:pPr>
              <w:pStyle w:val="EmphasisText"/>
              <w:jc w:val="both"/>
              <w:rPr>
                <w:iCs/>
                <w:sz w:val="36"/>
              </w:rPr>
            </w:pPr>
          </w:p>
          <w:p w14:paraId="0B6CF2A0" w14:textId="5826A0D6" w:rsidR="00FB524B" w:rsidRDefault="00FB524B" w:rsidP="00614AB0">
            <w:pPr>
              <w:pStyle w:val="EmphasisText"/>
              <w:jc w:val="both"/>
              <w:rPr>
                <w:iCs/>
                <w:sz w:val="36"/>
                <w:u w:val="single"/>
              </w:rPr>
            </w:pPr>
            <w:r w:rsidRPr="00FB524B">
              <w:rPr>
                <w:iCs/>
                <w:sz w:val="36"/>
                <w:u w:val="single"/>
              </w:rPr>
              <w:t>OUTPUT</w:t>
            </w:r>
            <w:r w:rsidRPr="00FB524B">
              <w:rPr>
                <w:i/>
                <w:sz w:val="36"/>
                <w:u w:val="single"/>
              </w:rPr>
              <w:t xml:space="preserve"> </w:t>
            </w:r>
            <w:r w:rsidRPr="00FB524B">
              <w:rPr>
                <w:iCs/>
                <w:sz w:val="36"/>
                <w:u w:val="single"/>
              </w:rPr>
              <w:t>VIDEO</w:t>
            </w:r>
          </w:p>
          <w:p w14:paraId="51BAADE3" w14:textId="78662A05" w:rsidR="00FB524B" w:rsidRPr="0084007D" w:rsidRDefault="0084007D" w:rsidP="00614AB0">
            <w:pPr>
              <w:pStyle w:val="EmphasisText"/>
              <w:jc w:val="both"/>
              <w:rPr>
                <w:i/>
                <w:sz w:val="36"/>
                <w:u w:val="single"/>
              </w:rPr>
            </w:pPr>
            <w:r w:rsidRPr="0084007D">
              <w:rPr>
                <w:i/>
                <w:sz w:val="36"/>
                <w:u w:val="single"/>
              </w:rPr>
              <w:t>ORIGINAL:</w:t>
            </w:r>
          </w:p>
          <w:p w14:paraId="49510178" w14:textId="1F4278B6" w:rsidR="0084007D" w:rsidRPr="00FB524B" w:rsidRDefault="0084007D" w:rsidP="00614AB0">
            <w:pPr>
              <w:pStyle w:val="EmphasisText"/>
              <w:jc w:val="both"/>
              <w:rPr>
                <w:iCs/>
                <w:sz w:val="36"/>
                <w:u w:val="single"/>
              </w:rPr>
            </w:pPr>
            <w:r w:rsidRPr="0084007D">
              <w:rPr>
                <w:iCs/>
                <w:sz w:val="36"/>
                <w:u w:val="single"/>
              </w:rPr>
              <w:drawing>
                <wp:anchor distT="0" distB="0" distL="114300" distR="114300" simplePos="0" relativeHeight="251665408" behindDoc="1" locked="0" layoutInCell="1" allowOverlap="1" wp14:anchorId="541D97D0" wp14:editId="4A4FEF02">
                  <wp:simplePos x="0" y="0"/>
                  <wp:positionH relativeFrom="column">
                    <wp:posOffset>388620</wp:posOffset>
                  </wp:positionH>
                  <wp:positionV relativeFrom="paragraph">
                    <wp:posOffset>182245</wp:posOffset>
                  </wp:positionV>
                  <wp:extent cx="3863340" cy="3085843"/>
                  <wp:effectExtent l="0" t="0" r="3810" b="635"/>
                  <wp:wrapTight wrapText="bothSides">
                    <wp:wrapPolygon edited="0">
                      <wp:start x="0" y="0"/>
                      <wp:lineTo x="0" y="21471"/>
                      <wp:lineTo x="21515" y="21471"/>
                      <wp:lineTo x="21515" y="0"/>
                      <wp:lineTo x="0" y="0"/>
                    </wp:wrapPolygon>
                  </wp:wrapTight>
                  <wp:docPr id="17429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04839" name=""/>
                          <pic:cNvPicPr/>
                        </pic:nvPicPr>
                        <pic:blipFill>
                          <a:blip r:embed="rId9">
                            <a:extLst>
                              <a:ext uri="{28A0092B-C50C-407E-A947-70E740481C1C}">
                                <a14:useLocalDpi xmlns:a14="http://schemas.microsoft.com/office/drawing/2010/main" val="0"/>
                              </a:ext>
                            </a:extLst>
                          </a:blip>
                          <a:stretch>
                            <a:fillRect/>
                          </a:stretch>
                        </pic:blipFill>
                        <pic:spPr>
                          <a:xfrm>
                            <a:off x="0" y="0"/>
                            <a:ext cx="3863340" cy="3085843"/>
                          </a:xfrm>
                          <a:prstGeom prst="rect">
                            <a:avLst/>
                          </a:prstGeom>
                        </pic:spPr>
                      </pic:pic>
                    </a:graphicData>
                  </a:graphic>
                </wp:anchor>
              </w:drawing>
            </w:r>
          </w:p>
          <w:p w14:paraId="7E8CBDD4" w14:textId="77777777" w:rsidR="0084007D" w:rsidRDefault="0084007D" w:rsidP="00614AB0">
            <w:pPr>
              <w:pStyle w:val="EmphasisText"/>
              <w:jc w:val="both"/>
              <w:rPr>
                <w:iCs/>
                <w:sz w:val="36"/>
                <w:lang w:val="en-IN"/>
              </w:rPr>
            </w:pPr>
          </w:p>
          <w:p w14:paraId="643EC781" w14:textId="77777777" w:rsidR="0084007D" w:rsidRDefault="0084007D" w:rsidP="00614AB0">
            <w:pPr>
              <w:pStyle w:val="EmphasisText"/>
              <w:jc w:val="both"/>
              <w:rPr>
                <w:i/>
                <w:iCs/>
                <w:sz w:val="36"/>
                <w:lang w:val="en-IN"/>
              </w:rPr>
            </w:pPr>
          </w:p>
          <w:p w14:paraId="2AAA2768" w14:textId="77777777" w:rsidR="0084007D" w:rsidRDefault="0084007D" w:rsidP="00614AB0">
            <w:pPr>
              <w:pStyle w:val="EmphasisText"/>
              <w:jc w:val="both"/>
              <w:rPr>
                <w:i/>
                <w:sz w:val="36"/>
                <w:lang w:val="en-IN"/>
              </w:rPr>
            </w:pPr>
          </w:p>
          <w:p w14:paraId="60E6FF01" w14:textId="77777777" w:rsidR="0084007D" w:rsidRDefault="0084007D" w:rsidP="00614AB0">
            <w:pPr>
              <w:pStyle w:val="EmphasisText"/>
              <w:jc w:val="both"/>
              <w:rPr>
                <w:i/>
                <w:sz w:val="36"/>
                <w:lang w:val="en-IN"/>
              </w:rPr>
            </w:pPr>
          </w:p>
          <w:p w14:paraId="425F9AA9" w14:textId="77777777" w:rsidR="0084007D" w:rsidRDefault="0084007D" w:rsidP="00614AB0">
            <w:pPr>
              <w:pStyle w:val="EmphasisText"/>
              <w:jc w:val="both"/>
              <w:rPr>
                <w:i/>
                <w:sz w:val="36"/>
                <w:lang w:val="en-IN"/>
              </w:rPr>
            </w:pPr>
          </w:p>
          <w:p w14:paraId="38CBE4D5" w14:textId="77777777" w:rsidR="0084007D" w:rsidRDefault="0084007D" w:rsidP="00614AB0">
            <w:pPr>
              <w:pStyle w:val="EmphasisText"/>
              <w:jc w:val="both"/>
              <w:rPr>
                <w:i/>
                <w:sz w:val="36"/>
                <w:lang w:val="en-IN"/>
              </w:rPr>
            </w:pPr>
          </w:p>
          <w:p w14:paraId="5C653AFA" w14:textId="77777777" w:rsidR="0084007D" w:rsidRDefault="0084007D" w:rsidP="00614AB0">
            <w:pPr>
              <w:pStyle w:val="EmphasisText"/>
              <w:jc w:val="both"/>
              <w:rPr>
                <w:i/>
                <w:sz w:val="36"/>
                <w:lang w:val="en-IN"/>
              </w:rPr>
            </w:pPr>
          </w:p>
          <w:p w14:paraId="0570DE4E" w14:textId="77777777" w:rsidR="0084007D" w:rsidRDefault="0084007D" w:rsidP="00614AB0">
            <w:pPr>
              <w:pStyle w:val="EmphasisText"/>
              <w:jc w:val="both"/>
              <w:rPr>
                <w:i/>
                <w:sz w:val="36"/>
                <w:lang w:val="en-IN"/>
              </w:rPr>
            </w:pPr>
          </w:p>
          <w:p w14:paraId="4D7A9F85" w14:textId="77777777" w:rsidR="0084007D" w:rsidRDefault="0084007D" w:rsidP="00614AB0">
            <w:pPr>
              <w:pStyle w:val="EmphasisText"/>
              <w:jc w:val="both"/>
              <w:rPr>
                <w:i/>
                <w:sz w:val="36"/>
                <w:lang w:val="en-IN"/>
              </w:rPr>
            </w:pPr>
          </w:p>
          <w:p w14:paraId="4FCB80EC" w14:textId="77777777" w:rsidR="0084007D" w:rsidRDefault="0084007D" w:rsidP="00614AB0">
            <w:pPr>
              <w:pStyle w:val="EmphasisText"/>
              <w:jc w:val="both"/>
              <w:rPr>
                <w:i/>
                <w:sz w:val="36"/>
                <w:lang w:val="en-IN"/>
              </w:rPr>
            </w:pPr>
          </w:p>
          <w:p w14:paraId="7693897F" w14:textId="28575BD7" w:rsidR="00FB524B" w:rsidRPr="0084007D" w:rsidRDefault="00FB524B" w:rsidP="00614AB0">
            <w:pPr>
              <w:pStyle w:val="EmphasisText"/>
              <w:jc w:val="both"/>
              <w:rPr>
                <w:i/>
                <w:sz w:val="36"/>
                <w:u w:val="single"/>
                <w:lang w:val="en-IN"/>
              </w:rPr>
            </w:pPr>
            <w:r w:rsidRPr="0084007D">
              <w:rPr>
                <w:i/>
                <w:sz w:val="36"/>
                <w:u w:val="single"/>
                <w:lang w:val="en-IN"/>
              </w:rPr>
              <w:t>SHARPENED WITH SOBEL</w:t>
            </w:r>
            <w:r w:rsidR="0084007D" w:rsidRPr="0084007D">
              <w:rPr>
                <w:i/>
                <w:sz w:val="36"/>
                <w:u w:val="single"/>
                <w:lang w:val="en-IN"/>
              </w:rPr>
              <w:t>:</w:t>
            </w:r>
          </w:p>
          <w:p w14:paraId="737D89A3" w14:textId="5921658D" w:rsidR="00FB524B" w:rsidRDefault="0084007D" w:rsidP="00614AB0">
            <w:pPr>
              <w:pStyle w:val="EmphasisText"/>
              <w:jc w:val="both"/>
              <w:rPr>
                <w:i/>
                <w:sz w:val="36"/>
              </w:rPr>
            </w:pPr>
            <w:r w:rsidRPr="00FB524B">
              <w:rPr>
                <w:i/>
                <w:noProof/>
                <w:sz w:val="36"/>
              </w:rPr>
              <w:drawing>
                <wp:anchor distT="0" distB="0" distL="114300" distR="114300" simplePos="0" relativeHeight="251662336" behindDoc="1" locked="0" layoutInCell="1" allowOverlap="1" wp14:anchorId="501A8491" wp14:editId="1EFBEF44">
                  <wp:simplePos x="0" y="0"/>
                  <wp:positionH relativeFrom="column">
                    <wp:posOffset>142240</wp:posOffset>
                  </wp:positionH>
                  <wp:positionV relativeFrom="paragraph">
                    <wp:posOffset>97790</wp:posOffset>
                  </wp:positionV>
                  <wp:extent cx="4152900" cy="3346450"/>
                  <wp:effectExtent l="0" t="0" r="0" b="6350"/>
                  <wp:wrapTight wrapText="bothSides">
                    <wp:wrapPolygon edited="0">
                      <wp:start x="0" y="0"/>
                      <wp:lineTo x="0" y="21518"/>
                      <wp:lineTo x="21501" y="21518"/>
                      <wp:lineTo x="21501" y="0"/>
                      <wp:lineTo x="0" y="0"/>
                    </wp:wrapPolygon>
                  </wp:wrapTight>
                  <wp:docPr id="365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649" name=""/>
                          <pic:cNvPicPr/>
                        </pic:nvPicPr>
                        <pic:blipFill>
                          <a:blip r:embed="rId10">
                            <a:extLst>
                              <a:ext uri="{28A0092B-C50C-407E-A947-70E740481C1C}">
                                <a14:useLocalDpi xmlns:a14="http://schemas.microsoft.com/office/drawing/2010/main" val="0"/>
                              </a:ext>
                            </a:extLst>
                          </a:blip>
                          <a:stretch>
                            <a:fillRect/>
                          </a:stretch>
                        </pic:blipFill>
                        <pic:spPr>
                          <a:xfrm>
                            <a:off x="0" y="0"/>
                            <a:ext cx="4152900" cy="3346450"/>
                          </a:xfrm>
                          <a:prstGeom prst="rect">
                            <a:avLst/>
                          </a:prstGeom>
                        </pic:spPr>
                      </pic:pic>
                    </a:graphicData>
                  </a:graphic>
                  <wp14:sizeRelH relativeFrom="margin">
                    <wp14:pctWidth>0</wp14:pctWidth>
                  </wp14:sizeRelH>
                  <wp14:sizeRelV relativeFrom="margin">
                    <wp14:pctHeight>0</wp14:pctHeight>
                  </wp14:sizeRelV>
                </wp:anchor>
              </w:drawing>
            </w:r>
          </w:p>
          <w:p w14:paraId="57A0054F" w14:textId="77777777" w:rsidR="00FB524B" w:rsidRDefault="00FB524B" w:rsidP="00614AB0">
            <w:pPr>
              <w:pStyle w:val="EmphasisText"/>
              <w:jc w:val="both"/>
              <w:rPr>
                <w:i/>
                <w:sz w:val="36"/>
              </w:rPr>
            </w:pPr>
          </w:p>
          <w:p w14:paraId="582B38A9" w14:textId="77777777" w:rsidR="00FB524B" w:rsidRDefault="00FB524B" w:rsidP="00614AB0">
            <w:pPr>
              <w:pStyle w:val="EmphasisText"/>
              <w:jc w:val="both"/>
              <w:rPr>
                <w:i/>
                <w:sz w:val="36"/>
              </w:rPr>
            </w:pPr>
          </w:p>
          <w:p w14:paraId="37779CA5" w14:textId="77777777" w:rsidR="00FB524B" w:rsidRDefault="00FB524B" w:rsidP="00614AB0">
            <w:pPr>
              <w:pStyle w:val="EmphasisText"/>
              <w:jc w:val="both"/>
              <w:rPr>
                <w:i/>
                <w:sz w:val="36"/>
              </w:rPr>
            </w:pPr>
          </w:p>
          <w:p w14:paraId="47715317" w14:textId="77777777" w:rsidR="0084007D" w:rsidRDefault="0084007D" w:rsidP="00614AB0">
            <w:pPr>
              <w:pStyle w:val="EmphasisText"/>
              <w:jc w:val="both"/>
              <w:rPr>
                <w:i/>
                <w:sz w:val="36"/>
              </w:rPr>
            </w:pPr>
          </w:p>
          <w:p w14:paraId="0C94564E" w14:textId="77777777" w:rsidR="0084007D" w:rsidRDefault="0084007D" w:rsidP="00614AB0">
            <w:pPr>
              <w:pStyle w:val="EmphasisText"/>
              <w:jc w:val="both"/>
              <w:rPr>
                <w:i/>
                <w:sz w:val="36"/>
              </w:rPr>
            </w:pPr>
          </w:p>
          <w:p w14:paraId="20D78CEA" w14:textId="77777777" w:rsidR="0084007D" w:rsidRDefault="0084007D" w:rsidP="00614AB0">
            <w:pPr>
              <w:pStyle w:val="EmphasisText"/>
              <w:jc w:val="both"/>
              <w:rPr>
                <w:i/>
                <w:sz w:val="36"/>
              </w:rPr>
            </w:pPr>
          </w:p>
          <w:p w14:paraId="777A298B" w14:textId="77777777" w:rsidR="0084007D" w:rsidRDefault="0084007D" w:rsidP="00614AB0">
            <w:pPr>
              <w:pStyle w:val="EmphasisText"/>
              <w:jc w:val="both"/>
              <w:rPr>
                <w:i/>
                <w:sz w:val="36"/>
              </w:rPr>
            </w:pPr>
          </w:p>
          <w:p w14:paraId="131E6E15" w14:textId="77777777" w:rsidR="0084007D" w:rsidRDefault="0084007D" w:rsidP="00614AB0">
            <w:pPr>
              <w:pStyle w:val="EmphasisText"/>
              <w:jc w:val="both"/>
              <w:rPr>
                <w:i/>
                <w:sz w:val="36"/>
              </w:rPr>
            </w:pPr>
          </w:p>
          <w:p w14:paraId="59730A54" w14:textId="77777777" w:rsidR="0084007D" w:rsidRDefault="0084007D" w:rsidP="00614AB0">
            <w:pPr>
              <w:pStyle w:val="EmphasisText"/>
              <w:jc w:val="both"/>
              <w:rPr>
                <w:i/>
                <w:sz w:val="36"/>
              </w:rPr>
            </w:pPr>
          </w:p>
          <w:p w14:paraId="370129D7" w14:textId="71F16916" w:rsidR="0084007D" w:rsidRPr="00FB524B" w:rsidRDefault="0084007D" w:rsidP="00614AB0">
            <w:pPr>
              <w:pStyle w:val="EmphasisText"/>
              <w:jc w:val="both"/>
              <w:rPr>
                <w:i/>
                <w:sz w:val="36"/>
              </w:rPr>
            </w:pPr>
          </w:p>
        </w:tc>
      </w:tr>
      <w:tr w:rsidR="00FB524B" w:rsidRPr="00DF027C" w14:paraId="4F2E8AEA" w14:textId="77777777" w:rsidTr="00FB524B">
        <w:trPr>
          <w:trHeight w:val="5931"/>
        </w:trPr>
        <w:tc>
          <w:tcPr>
            <w:tcW w:w="9999" w:type="dxa"/>
            <w:shd w:val="clear" w:color="auto" w:fill="F2F2F2" w:themeFill="background1" w:themeFillShade="F2"/>
          </w:tcPr>
          <w:p w14:paraId="6DA49E91" w14:textId="2D601DD2" w:rsidR="00FB524B" w:rsidRPr="0084007D" w:rsidRDefault="00FB524B" w:rsidP="000D4DBC">
            <w:pPr>
              <w:pStyle w:val="EmphasisText"/>
              <w:jc w:val="both"/>
              <w:rPr>
                <w:i/>
                <w:sz w:val="36"/>
                <w:u w:val="single"/>
                <w:lang w:val="en-IN"/>
              </w:rPr>
            </w:pPr>
            <w:r w:rsidRPr="0084007D">
              <w:rPr>
                <w:i/>
                <w:sz w:val="36"/>
                <w:u w:val="single"/>
                <w:lang w:val="en-IN"/>
              </w:rPr>
              <w:lastRenderedPageBreak/>
              <w:t>SHARPENED WITH PREWITT</w:t>
            </w:r>
            <w:r w:rsidR="0084007D">
              <w:rPr>
                <w:i/>
                <w:sz w:val="36"/>
                <w:u w:val="single"/>
                <w:lang w:val="en-IN"/>
              </w:rPr>
              <w:t>:</w:t>
            </w:r>
          </w:p>
          <w:p w14:paraId="1ECCDE66" w14:textId="12BB3424" w:rsidR="00FB524B" w:rsidRDefault="00FB524B" w:rsidP="00614AB0">
            <w:pPr>
              <w:pStyle w:val="EmphasisText"/>
              <w:jc w:val="both"/>
              <w:rPr>
                <w:i/>
                <w:sz w:val="36"/>
                <w:lang w:val="en-IN"/>
              </w:rPr>
            </w:pPr>
            <w:r w:rsidRPr="00FB524B">
              <w:rPr>
                <w:i/>
                <w:noProof/>
                <w:sz w:val="36"/>
                <w:lang w:val="en-IN"/>
              </w:rPr>
              <w:drawing>
                <wp:anchor distT="0" distB="0" distL="114300" distR="114300" simplePos="0" relativeHeight="251663360" behindDoc="1" locked="0" layoutInCell="1" allowOverlap="1" wp14:anchorId="043B3233" wp14:editId="55ECDA43">
                  <wp:simplePos x="0" y="0"/>
                  <wp:positionH relativeFrom="column">
                    <wp:posOffset>300990</wp:posOffset>
                  </wp:positionH>
                  <wp:positionV relativeFrom="paragraph">
                    <wp:posOffset>38100</wp:posOffset>
                  </wp:positionV>
                  <wp:extent cx="5012055" cy="3561080"/>
                  <wp:effectExtent l="0" t="0" r="0" b="1270"/>
                  <wp:wrapTight wrapText="bothSides">
                    <wp:wrapPolygon edited="0">
                      <wp:start x="0" y="0"/>
                      <wp:lineTo x="0" y="21492"/>
                      <wp:lineTo x="21510" y="21492"/>
                      <wp:lineTo x="21510" y="0"/>
                      <wp:lineTo x="0" y="0"/>
                    </wp:wrapPolygon>
                  </wp:wrapTight>
                  <wp:docPr id="4775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79669" name=""/>
                          <pic:cNvPicPr/>
                        </pic:nvPicPr>
                        <pic:blipFill>
                          <a:blip r:embed="rId11">
                            <a:extLst>
                              <a:ext uri="{28A0092B-C50C-407E-A947-70E740481C1C}">
                                <a14:useLocalDpi xmlns:a14="http://schemas.microsoft.com/office/drawing/2010/main" val="0"/>
                              </a:ext>
                            </a:extLst>
                          </a:blip>
                          <a:stretch>
                            <a:fillRect/>
                          </a:stretch>
                        </pic:blipFill>
                        <pic:spPr>
                          <a:xfrm>
                            <a:off x="0" y="0"/>
                            <a:ext cx="5012055" cy="3561080"/>
                          </a:xfrm>
                          <a:prstGeom prst="rect">
                            <a:avLst/>
                          </a:prstGeom>
                        </pic:spPr>
                      </pic:pic>
                    </a:graphicData>
                  </a:graphic>
                  <wp14:sizeRelH relativeFrom="margin">
                    <wp14:pctWidth>0</wp14:pctWidth>
                  </wp14:sizeRelH>
                  <wp14:sizeRelV relativeFrom="margin">
                    <wp14:pctHeight>0</wp14:pctHeight>
                  </wp14:sizeRelV>
                </wp:anchor>
              </w:drawing>
            </w:r>
          </w:p>
          <w:p w14:paraId="2CDB886D" w14:textId="6F1A40F0" w:rsidR="00FB524B" w:rsidRPr="00FB524B" w:rsidRDefault="00FB524B" w:rsidP="00614AB0">
            <w:pPr>
              <w:pStyle w:val="EmphasisText"/>
              <w:jc w:val="both"/>
              <w:rPr>
                <w:i/>
                <w:sz w:val="36"/>
                <w:lang w:val="en-IN"/>
              </w:rPr>
            </w:pPr>
          </w:p>
          <w:p w14:paraId="59951DC6" w14:textId="77777777" w:rsidR="00FB524B" w:rsidRDefault="00FB524B" w:rsidP="00614AB0">
            <w:pPr>
              <w:pStyle w:val="EmphasisText"/>
              <w:jc w:val="both"/>
              <w:rPr>
                <w:iCs/>
                <w:sz w:val="36"/>
              </w:rPr>
            </w:pPr>
          </w:p>
          <w:p w14:paraId="5CE23EAE" w14:textId="77777777" w:rsidR="00FB524B" w:rsidRDefault="00FB524B" w:rsidP="00614AB0">
            <w:pPr>
              <w:pStyle w:val="EmphasisText"/>
              <w:jc w:val="both"/>
              <w:rPr>
                <w:iCs/>
                <w:sz w:val="36"/>
              </w:rPr>
            </w:pPr>
          </w:p>
          <w:p w14:paraId="789B3671" w14:textId="5E448CAD" w:rsidR="00FB524B" w:rsidRDefault="00FB524B" w:rsidP="00614AB0">
            <w:pPr>
              <w:pStyle w:val="EmphasisText"/>
              <w:jc w:val="both"/>
              <w:rPr>
                <w:iCs/>
                <w:sz w:val="36"/>
              </w:rPr>
            </w:pPr>
          </w:p>
          <w:p w14:paraId="76CA63C6" w14:textId="1A497F5B" w:rsidR="00FB524B" w:rsidRDefault="00FB524B" w:rsidP="00614AB0">
            <w:pPr>
              <w:pStyle w:val="EmphasisText"/>
              <w:jc w:val="both"/>
              <w:rPr>
                <w:iCs/>
                <w:sz w:val="36"/>
              </w:rPr>
            </w:pPr>
          </w:p>
          <w:p w14:paraId="5BC8A4B8" w14:textId="77777777" w:rsidR="00FB524B" w:rsidRDefault="00FB524B" w:rsidP="00614AB0">
            <w:pPr>
              <w:pStyle w:val="EmphasisText"/>
              <w:jc w:val="both"/>
              <w:rPr>
                <w:iCs/>
                <w:sz w:val="36"/>
              </w:rPr>
            </w:pPr>
          </w:p>
          <w:p w14:paraId="07809F7B" w14:textId="3ADD3CEB" w:rsidR="00FB524B" w:rsidRDefault="00FB524B" w:rsidP="00614AB0">
            <w:pPr>
              <w:pStyle w:val="EmphasisText"/>
              <w:jc w:val="both"/>
              <w:rPr>
                <w:iCs/>
                <w:sz w:val="36"/>
              </w:rPr>
            </w:pPr>
          </w:p>
          <w:p w14:paraId="10077979" w14:textId="6C6EC639" w:rsidR="00FB524B" w:rsidRDefault="00FB524B" w:rsidP="00614AB0">
            <w:pPr>
              <w:pStyle w:val="EmphasisText"/>
              <w:jc w:val="both"/>
              <w:rPr>
                <w:iCs/>
                <w:sz w:val="36"/>
              </w:rPr>
            </w:pPr>
          </w:p>
          <w:p w14:paraId="6BBFC35F" w14:textId="5C8F84CF" w:rsidR="00FB524B" w:rsidRDefault="00FB524B" w:rsidP="00614AB0">
            <w:pPr>
              <w:pStyle w:val="EmphasisText"/>
              <w:jc w:val="both"/>
              <w:rPr>
                <w:iCs/>
                <w:sz w:val="36"/>
              </w:rPr>
            </w:pPr>
          </w:p>
          <w:p w14:paraId="25B9050B" w14:textId="0C8971AC" w:rsidR="00FB524B" w:rsidRDefault="00FB524B" w:rsidP="00614AB0">
            <w:pPr>
              <w:pStyle w:val="EmphasisText"/>
              <w:jc w:val="both"/>
              <w:rPr>
                <w:iCs/>
                <w:sz w:val="36"/>
              </w:rPr>
            </w:pPr>
          </w:p>
          <w:p w14:paraId="05EDEE30" w14:textId="0B0C17D2" w:rsidR="00FB524B" w:rsidRDefault="00FB524B" w:rsidP="00614AB0">
            <w:pPr>
              <w:pStyle w:val="EmphasisText"/>
              <w:jc w:val="both"/>
              <w:rPr>
                <w:iCs/>
                <w:sz w:val="36"/>
              </w:rPr>
            </w:pPr>
          </w:p>
          <w:p w14:paraId="0B0F1763" w14:textId="5B64CAF1" w:rsidR="00FB524B" w:rsidRPr="0084007D" w:rsidRDefault="00FB524B" w:rsidP="000D4DBC">
            <w:pPr>
              <w:pStyle w:val="EmphasisText"/>
              <w:jc w:val="both"/>
              <w:rPr>
                <w:i/>
                <w:sz w:val="36"/>
                <w:u w:val="single"/>
                <w:lang w:val="en-IN"/>
              </w:rPr>
            </w:pPr>
            <w:r w:rsidRPr="0084007D">
              <w:rPr>
                <w:i/>
                <w:sz w:val="36"/>
                <w:u w:val="single"/>
                <w:lang w:val="en-IN"/>
              </w:rPr>
              <w:t>SHARPENED WITHOUT IN-BUILT</w:t>
            </w:r>
            <w:r w:rsidR="0084007D" w:rsidRPr="0084007D">
              <w:rPr>
                <w:i/>
                <w:sz w:val="36"/>
                <w:u w:val="single"/>
                <w:lang w:val="en-IN"/>
              </w:rPr>
              <w:t>:</w:t>
            </w:r>
          </w:p>
          <w:p w14:paraId="5C5D1E03" w14:textId="475E809F" w:rsidR="00FB524B" w:rsidRDefault="00FB524B" w:rsidP="00614AB0">
            <w:pPr>
              <w:pStyle w:val="EmphasisText"/>
              <w:jc w:val="both"/>
              <w:rPr>
                <w:i/>
                <w:sz w:val="36"/>
                <w:lang w:val="en-IN"/>
              </w:rPr>
            </w:pPr>
            <w:r w:rsidRPr="00FB524B">
              <w:rPr>
                <w:i/>
                <w:noProof/>
                <w:sz w:val="36"/>
                <w:lang w:val="en-IN"/>
              </w:rPr>
              <w:drawing>
                <wp:anchor distT="0" distB="0" distL="114300" distR="114300" simplePos="0" relativeHeight="251664384" behindDoc="1" locked="0" layoutInCell="1" allowOverlap="1" wp14:anchorId="0387CFED" wp14:editId="611AB1DF">
                  <wp:simplePos x="0" y="0"/>
                  <wp:positionH relativeFrom="column">
                    <wp:posOffset>385445</wp:posOffset>
                  </wp:positionH>
                  <wp:positionV relativeFrom="paragraph">
                    <wp:posOffset>57150</wp:posOffset>
                  </wp:positionV>
                  <wp:extent cx="4656455" cy="3703320"/>
                  <wp:effectExtent l="0" t="0" r="0" b="0"/>
                  <wp:wrapTight wrapText="bothSides">
                    <wp:wrapPolygon edited="0">
                      <wp:start x="0" y="0"/>
                      <wp:lineTo x="0" y="21444"/>
                      <wp:lineTo x="21473" y="21444"/>
                      <wp:lineTo x="21473" y="0"/>
                      <wp:lineTo x="0" y="0"/>
                    </wp:wrapPolygon>
                  </wp:wrapTight>
                  <wp:docPr id="105279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7868" name=""/>
                          <pic:cNvPicPr/>
                        </pic:nvPicPr>
                        <pic:blipFill>
                          <a:blip r:embed="rId12">
                            <a:extLst>
                              <a:ext uri="{28A0092B-C50C-407E-A947-70E740481C1C}">
                                <a14:useLocalDpi xmlns:a14="http://schemas.microsoft.com/office/drawing/2010/main" val="0"/>
                              </a:ext>
                            </a:extLst>
                          </a:blip>
                          <a:stretch>
                            <a:fillRect/>
                          </a:stretch>
                        </pic:blipFill>
                        <pic:spPr>
                          <a:xfrm>
                            <a:off x="0" y="0"/>
                            <a:ext cx="4656455" cy="3703320"/>
                          </a:xfrm>
                          <a:prstGeom prst="rect">
                            <a:avLst/>
                          </a:prstGeom>
                        </pic:spPr>
                      </pic:pic>
                    </a:graphicData>
                  </a:graphic>
                  <wp14:sizeRelH relativeFrom="margin">
                    <wp14:pctWidth>0</wp14:pctWidth>
                  </wp14:sizeRelH>
                  <wp14:sizeRelV relativeFrom="margin">
                    <wp14:pctHeight>0</wp14:pctHeight>
                  </wp14:sizeRelV>
                </wp:anchor>
              </w:drawing>
            </w:r>
          </w:p>
          <w:p w14:paraId="10DCEBA0" w14:textId="62A6BFC5" w:rsidR="00FB524B" w:rsidRDefault="00FB524B" w:rsidP="00614AB0">
            <w:pPr>
              <w:pStyle w:val="EmphasisText"/>
              <w:jc w:val="both"/>
              <w:rPr>
                <w:i/>
                <w:sz w:val="36"/>
                <w:lang w:val="en-IN"/>
              </w:rPr>
            </w:pPr>
          </w:p>
          <w:p w14:paraId="14EA43B0" w14:textId="77777777" w:rsidR="00FB524B" w:rsidRDefault="00FB524B" w:rsidP="00614AB0">
            <w:pPr>
              <w:pStyle w:val="EmphasisText"/>
              <w:jc w:val="both"/>
              <w:rPr>
                <w:i/>
                <w:sz w:val="36"/>
                <w:lang w:val="en-IN"/>
              </w:rPr>
            </w:pPr>
          </w:p>
          <w:p w14:paraId="2596C75E" w14:textId="77777777" w:rsidR="00FB524B" w:rsidRDefault="00FB524B" w:rsidP="00614AB0">
            <w:pPr>
              <w:pStyle w:val="EmphasisText"/>
              <w:jc w:val="both"/>
              <w:rPr>
                <w:i/>
                <w:sz w:val="36"/>
                <w:lang w:val="en-IN"/>
              </w:rPr>
            </w:pPr>
          </w:p>
          <w:p w14:paraId="3B988913" w14:textId="77777777" w:rsidR="00FB524B" w:rsidRDefault="00FB524B" w:rsidP="00614AB0">
            <w:pPr>
              <w:pStyle w:val="EmphasisText"/>
              <w:jc w:val="both"/>
              <w:rPr>
                <w:i/>
                <w:sz w:val="36"/>
                <w:lang w:val="en-IN"/>
              </w:rPr>
            </w:pPr>
          </w:p>
          <w:p w14:paraId="5FC1ED44" w14:textId="77777777" w:rsidR="00FB524B" w:rsidRDefault="00FB524B" w:rsidP="00614AB0">
            <w:pPr>
              <w:pStyle w:val="EmphasisText"/>
              <w:jc w:val="both"/>
              <w:rPr>
                <w:i/>
                <w:sz w:val="36"/>
                <w:lang w:val="en-IN"/>
              </w:rPr>
            </w:pPr>
          </w:p>
          <w:p w14:paraId="11292445" w14:textId="77777777" w:rsidR="00FB524B" w:rsidRDefault="00FB524B" w:rsidP="00614AB0">
            <w:pPr>
              <w:pStyle w:val="EmphasisText"/>
              <w:jc w:val="both"/>
              <w:rPr>
                <w:i/>
                <w:sz w:val="36"/>
                <w:lang w:val="en-IN"/>
              </w:rPr>
            </w:pPr>
          </w:p>
          <w:p w14:paraId="11455E89" w14:textId="77777777" w:rsidR="00FB524B" w:rsidRDefault="00FB524B" w:rsidP="00614AB0">
            <w:pPr>
              <w:pStyle w:val="EmphasisText"/>
              <w:jc w:val="both"/>
              <w:rPr>
                <w:i/>
                <w:sz w:val="36"/>
                <w:lang w:val="en-IN"/>
              </w:rPr>
            </w:pPr>
          </w:p>
          <w:p w14:paraId="4E2BEF86" w14:textId="62D2ADB2" w:rsidR="00FB524B" w:rsidRDefault="00FB524B" w:rsidP="00614AB0">
            <w:pPr>
              <w:pStyle w:val="EmphasisText"/>
              <w:jc w:val="both"/>
              <w:rPr>
                <w:i/>
                <w:sz w:val="36"/>
                <w:lang w:val="en-IN"/>
              </w:rPr>
            </w:pPr>
          </w:p>
          <w:p w14:paraId="787432F8" w14:textId="222DC1C8" w:rsidR="00FB524B" w:rsidRDefault="00FB524B" w:rsidP="00614AB0">
            <w:pPr>
              <w:pStyle w:val="EmphasisText"/>
              <w:jc w:val="both"/>
              <w:rPr>
                <w:i/>
                <w:sz w:val="36"/>
                <w:lang w:val="en-IN"/>
              </w:rPr>
            </w:pPr>
          </w:p>
          <w:p w14:paraId="1A22A8CE" w14:textId="36FE6604" w:rsidR="00FB524B" w:rsidRDefault="00FB524B" w:rsidP="00614AB0">
            <w:pPr>
              <w:pStyle w:val="EmphasisText"/>
              <w:jc w:val="both"/>
              <w:rPr>
                <w:i/>
                <w:sz w:val="36"/>
                <w:lang w:val="en-IN"/>
              </w:rPr>
            </w:pPr>
          </w:p>
          <w:p w14:paraId="6740C4ED" w14:textId="77777777" w:rsidR="00FB524B" w:rsidRDefault="00FB524B" w:rsidP="00614AB0">
            <w:pPr>
              <w:pStyle w:val="EmphasisText"/>
              <w:jc w:val="both"/>
              <w:rPr>
                <w:i/>
                <w:sz w:val="36"/>
                <w:lang w:val="en-IN"/>
              </w:rPr>
            </w:pPr>
          </w:p>
          <w:p w14:paraId="45543A28" w14:textId="4B47EDBE" w:rsidR="00614AB0" w:rsidRDefault="00614AB0" w:rsidP="00614AB0">
            <w:pPr>
              <w:pStyle w:val="EmphasisText"/>
              <w:jc w:val="both"/>
              <w:rPr>
                <w:i/>
                <w:sz w:val="36"/>
                <w:u w:val="single"/>
                <w:lang w:val="en-IN"/>
              </w:rPr>
            </w:pPr>
            <w:r>
              <w:rPr>
                <w:i/>
                <w:sz w:val="36"/>
                <w:u w:val="single"/>
                <w:lang w:val="en-IN"/>
              </w:rPr>
              <w:lastRenderedPageBreak/>
              <w:t>OBJECTIVE:</w:t>
            </w:r>
          </w:p>
          <w:p w14:paraId="539D3212" w14:textId="32662095" w:rsidR="00614AB0" w:rsidRDefault="00614AB0" w:rsidP="00614AB0">
            <w:pPr>
              <w:pStyle w:val="EmphasisText"/>
              <w:jc w:val="both"/>
              <w:rPr>
                <w:b w:val="0"/>
                <w:bCs/>
                <w:iCs/>
                <w:color w:val="auto"/>
                <w:sz w:val="32"/>
                <w:szCs w:val="32"/>
                <w:lang w:val="en-IN"/>
              </w:rPr>
            </w:pPr>
            <w:r w:rsidRPr="00614AB0">
              <w:rPr>
                <w:b w:val="0"/>
                <w:bCs/>
                <w:iCs/>
                <w:color w:val="auto"/>
                <w:sz w:val="32"/>
                <w:szCs w:val="32"/>
                <w:lang w:val="en-IN"/>
              </w:rPr>
              <w:t xml:space="preserve">The objective of the provided code is to perform real-time edge detection on a video stream using Sobel, Prewitt, and Canny operators in Python with OpenCV. It compares the results, measures the processing time for each method, and demonstrates custom sharpening functions for Sobel and Prewitt operators. </w:t>
            </w:r>
          </w:p>
          <w:p w14:paraId="2395518C" w14:textId="77777777" w:rsidR="00614AB0" w:rsidRPr="00614AB0" w:rsidRDefault="00614AB0" w:rsidP="00614AB0">
            <w:pPr>
              <w:pStyle w:val="EmphasisText"/>
              <w:jc w:val="both"/>
              <w:rPr>
                <w:b w:val="0"/>
                <w:bCs/>
                <w:iCs/>
                <w:color w:val="auto"/>
                <w:sz w:val="32"/>
                <w:szCs w:val="32"/>
                <w:lang w:val="en-IN"/>
              </w:rPr>
            </w:pPr>
          </w:p>
          <w:p w14:paraId="4D401AC2" w14:textId="3E1F3652" w:rsidR="00FB524B" w:rsidRDefault="0084007D" w:rsidP="00614AB0">
            <w:pPr>
              <w:pStyle w:val="EmphasisText"/>
              <w:jc w:val="both"/>
              <w:rPr>
                <w:i/>
                <w:sz w:val="36"/>
                <w:u w:val="single"/>
                <w:lang w:val="en-IN"/>
              </w:rPr>
            </w:pPr>
            <w:r w:rsidRPr="0084007D">
              <w:rPr>
                <w:i/>
                <w:sz w:val="36"/>
                <w:u w:val="single"/>
                <w:lang w:val="en-IN"/>
              </w:rPr>
              <w:t>WORKING PRINCIPAL:</w:t>
            </w:r>
          </w:p>
          <w:p w14:paraId="20126D08" w14:textId="77777777" w:rsidR="0084007D" w:rsidRPr="0084007D" w:rsidRDefault="0084007D" w:rsidP="00614AB0">
            <w:pPr>
              <w:pStyle w:val="EmphasisText"/>
              <w:numPr>
                <w:ilvl w:val="0"/>
                <w:numId w:val="1"/>
              </w:numPr>
              <w:jc w:val="both"/>
              <w:rPr>
                <w:b w:val="0"/>
                <w:bCs/>
                <w:iCs/>
                <w:color w:val="auto"/>
                <w:sz w:val="32"/>
                <w:szCs w:val="32"/>
                <w:lang w:val="en-IN"/>
              </w:rPr>
            </w:pPr>
            <w:r w:rsidRPr="0084007D">
              <w:rPr>
                <w:b w:val="0"/>
                <w:bCs/>
                <w:iCs/>
                <w:color w:val="auto"/>
                <w:sz w:val="32"/>
                <w:szCs w:val="32"/>
                <w:lang w:val="en-IN"/>
              </w:rPr>
              <w:t>The working principle of the provided code involves capturing a video stream, processing each frame using three different edge detection methods (Sobel, Prewitt, and Canny), and displaying the original and sharpened frames in real-time. The code aims to demonstrate the application of these edge detection filters to enhance edges and features in the video.</w:t>
            </w:r>
          </w:p>
          <w:p w14:paraId="7DED8F31" w14:textId="77777777" w:rsidR="0084007D" w:rsidRPr="0084007D" w:rsidRDefault="0084007D" w:rsidP="00614AB0">
            <w:pPr>
              <w:pStyle w:val="EmphasisText"/>
              <w:jc w:val="both"/>
              <w:rPr>
                <w:b w:val="0"/>
                <w:bCs/>
                <w:iCs/>
                <w:color w:val="auto"/>
                <w:sz w:val="32"/>
                <w:szCs w:val="32"/>
                <w:lang w:val="en-IN"/>
              </w:rPr>
            </w:pPr>
          </w:p>
          <w:p w14:paraId="1D9B36D0" w14:textId="77777777" w:rsidR="0084007D" w:rsidRPr="0084007D" w:rsidRDefault="0084007D" w:rsidP="00614AB0">
            <w:pPr>
              <w:pStyle w:val="EmphasisText"/>
              <w:numPr>
                <w:ilvl w:val="0"/>
                <w:numId w:val="1"/>
              </w:numPr>
              <w:jc w:val="both"/>
              <w:rPr>
                <w:b w:val="0"/>
                <w:bCs/>
                <w:iCs/>
                <w:color w:val="auto"/>
                <w:sz w:val="32"/>
                <w:szCs w:val="32"/>
                <w:lang w:val="en-IN"/>
              </w:rPr>
            </w:pPr>
            <w:r w:rsidRPr="0084007D">
              <w:rPr>
                <w:b w:val="0"/>
                <w:bCs/>
                <w:iCs/>
                <w:color w:val="auto"/>
                <w:sz w:val="32"/>
                <w:szCs w:val="32"/>
                <w:lang w:val="en-IN"/>
              </w:rPr>
              <w:t>Here's a breakdown of the working principle:</w:t>
            </w:r>
          </w:p>
          <w:p w14:paraId="669289ED" w14:textId="77777777" w:rsidR="0084007D" w:rsidRPr="0084007D" w:rsidRDefault="0084007D" w:rsidP="00614AB0">
            <w:pPr>
              <w:pStyle w:val="EmphasisText"/>
              <w:jc w:val="both"/>
              <w:rPr>
                <w:b w:val="0"/>
                <w:bCs/>
                <w:iCs/>
                <w:color w:val="auto"/>
                <w:sz w:val="32"/>
                <w:szCs w:val="32"/>
                <w:lang w:val="en-IN"/>
              </w:rPr>
            </w:pPr>
          </w:p>
          <w:p w14:paraId="1EC22410" w14:textId="0FF8F2D2" w:rsidR="0084007D" w:rsidRP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t>Initialization:</w:t>
            </w:r>
            <w:r w:rsidRPr="0084007D">
              <w:rPr>
                <w:b w:val="0"/>
                <w:bCs/>
                <w:iCs/>
                <w:color w:val="auto"/>
                <w:sz w:val="32"/>
                <w:szCs w:val="32"/>
                <w:lang w:val="en-IN"/>
              </w:rPr>
              <w:t xml:space="preserve"> The script starts by initializing necessary libraries and functions, including custom functions for sharpening using Sobel and Prewitt operators.</w:t>
            </w:r>
          </w:p>
          <w:p w14:paraId="18EE40EC" w14:textId="77777777" w:rsidR="0084007D" w:rsidRPr="0084007D" w:rsidRDefault="0084007D" w:rsidP="00614AB0">
            <w:pPr>
              <w:pStyle w:val="EmphasisText"/>
              <w:jc w:val="both"/>
              <w:rPr>
                <w:b w:val="0"/>
                <w:bCs/>
                <w:iCs/>
                <w:color w:val="auto"/>
                <w:sz w:val="32"/>
                <w:szCs w:val="32"/>
                <w:lang w:val="en-IN"/>
              </w:rPr>
            </w:pPr>
          </w:p>
          <w:p w14:paraId="073D5FAD" w14:textId="0725BFB9" w:rsidR="0084007D" w:rsidRP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t>Video Capture:</w:t>
            </w:r>
            <w:r w:rsidRPr="0084007D">
              <w:rPr>
                <w:b w:val="0"/>
                <w:bCs/>
                <w:iCs/>
                <w:color w:val="auto"/>
                <w:sz w:val="32"/>
                <w:szCs w:val="32"/>
                <w:lang w:val="en-IN"/>
              </w:rPr>
              <w:t xml:space="preserve"> It opens a video capture object using OpenCV and checks if the capture is successful.</w:t>
            </w:r>
          </w:p>
          <w:p w14:paraId="588C1D54" w14:textId="77777777" w:rsidR="0084007D" w:rsidRPr="0084007D" w:rsidRDefault="0084007D" w:rsidP="00614AB0">
            <w:pPr>
              <w:pStyle w:val="EmphasisText"/>
              <w:jc w:val="both"/>
              <w:rPr>
                <w:b w:val="0"/>
                <w:bCs/>
                <w:iCs/>
                <w:color w:val="auto"/>
                <w:sz w:val="32"/>
                <w:szCs w:val="32"/>
                <w:lang w:val="en-IN"/>
              </w:rPr>
            </w:pPr>
          </w:p>
          <w:p w14:paraId="124E032C" w14:textId="4E38D42E" w:rsidR="0084007D" w:rsidRP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t>Processing with Sobel and Prewitt:</w:t>
            </w:r>
            <w:r w:rsidRPr="0084007D">
              <w:rPr>
                <w:b w:val="0"/>
                <w:bCs/>
                <w:iCs/>
                <w:color w:val="auto"/>
                <w:sz w:val="32"/>
                <w:szCs w:val="32"/>
                <w:lang w:val="en-IN"/>
              </w:rPr>
              <w:t xml:space="preserve"> It processes the video frames in a loop, converting each frame to grayscale and applying the Sobel and Prewitt operators to enhance edges. The sharpened frames are displayed in real-time alongside the original frames.</w:t>
            </w:r>
          </w:p>
          <w:p w14:paraId="55DC78CA" w14:textId="77777777" w:rsidR="0084007D" w:rsidRPr="0084007D" w:rsidRDefault="0084007D" w:rsidP="00614AB0">
            <w:pPr>
              <w:pStyle w:val="EmphasisText"/>
              <w:jc w:val="both"/>
              <w:rPr>
                <w:b w:val="0"/>
                <w:bCs/>
                <w:iCs/>
                <w:color w:val="auto"/>
                <w:sz w:val="32"/>
                <w:szCs w:val="32"/>
                <w:lang w:val="en-IN"/>
              </w:rPr>
            </w:pPr>
          </w:p>
          <w:p w14:paraId="0612B401" w14:textId="7530B67C" w:rsidR="0084007D" w:rsidRP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lastRenderedPageBreak/>
              <w:t xml:space="preserve">Performance Measurement: </w:t>
            </w:r>
            <w:r w:rsidRPr="0084007D">
              <w:rPr>
                <w:b w:val="0"/>
                <w:bCs/>
                <w:iCs/>
                <w:color w:val="auto"/>
                <w:sz w:val="32"/>
                <w:szCs w:val="32"/>
                <w:lang w:val="en-IN"/>
              </w:rPr>
              <w:t>The script measures the processing time for each method and prints the results. This allows you to compare the computational efficiency of Sobel and Prewitt edge detection.</w:t>
            </w:r>
          </w:p>
          <w:p w14:paraId="16903CF1" w14:textId="77777777" w:rsidR="0084007D" w:rsidRPr="0084007D" w:rsidRDefault="0084007D" w:rsidP="00614AB0">
            <w:pPr>
              <w:pStyle w:val="EmphasisText"/>
              <w:jc w:val="both"/>
              <w:rPr>
                <w:b w:val="0"/>
                <w:bCs/>
                <w:iCs/>
                <w:color w:val="auto"/>
                <w:sz w:val="32"/>
                <w:szCs w:val="32"/>
                <w:lang w:val="en-IN"/>
              </w:rPr>
            </w:pPr>
          </w:p>
          <w:p w14:paraId="367EB455" w14:textId="68D5A1B7" w:rsidR="0084007D" w:rsidRP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t>Video Processing with Canny:</w:t>
            </w:r>
            <w:r w:rsidRPr="0084007D">
              <w:rPr>
                <w:b w:val="0"/>
                <w:bCs/>
                <w:iCs/>
                <w:color w:val="auto"/>
                <w:sz w:val="32"/>
                <w:szCs w:val="32"/>
                <w:lang w:val="en-IN"/>
              </w:rPr>
              <w:t xml:space="preserve"> It reopens the video capture object and processes the frames using the Canny edge detection method. The edges obtained using Canny are displayed alongside the original frames.</w:t>
            </w:r>
          </w:p>
          <w:p w14:paraId="35D8DEFF" w14:textId="77777777" w:rsidR="0084007D" w:rsidRPr="0084007D" w:rsidRDefault="0084007D" w:rsidP="00614AB0">
            <w:pPr>
              <w:pStyle w:val="EmphasisText"/>
              <w:jc w:val="both"/>
              <w:rPr>
                <w:b w:val="0"/>
                <w:bCs/>
                <w:iCs/>
                <w:color w:val="auto"/>
                <w:sz w:val="32"/>
                <w:szCs w:val="32"/>
                <w:lang w:val="en-IN"/>
              </w:rPr>
            </w:pPr>
          </w:p>
          <w:p w14:paraId="5BEFA65D" w14:textId="66A9CE42" w:rsidR="0084007D" w:rsidRP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t>Performance Measurement for Canny:</w:t>
            </w:r>
            <w:r w:rsidRPr="0084007D">
              <w:rPr>
                <w:b w:val="0"/>
                <w:bCs/>
                <w:iCs/>
                <w:color w:val="auto"/>
                <w:sz w:val="32"/>
                <w:szCs w:val="32"/>
                <w:lang w:val="en-IN"/>
              </w:rPr>
              <w:t xml:space="preserve"> The script measures the processing time for the Canny operator and prints the result. This allows you to compare the computational efficiency of the Canny edge detection method.</w:t>
            </w:r>
          </w:p>
          <w:p w14:paraId="13CE33CD" w14:textId="77777777" w:rsidR="0084007D" w:rsidRPr="0084007D" w:rsidRDefault="0084007D" w:rsidP="00614AB0">
            <w:pPr>
              <w:pStyle w:val="EmphasisText"/>
              <w:jc w:val="both"/>
              <w:rPr>
                <w:b w:val="0"/>
                <w:bCs/>
                <w:iCs/>
                <w:color w:val="auto"/>
                <w:sz w:val="32"/>
                <w:szCs w:val="32"/>
                <w:lang w:val="en-IN"/>
              </w:rPr>
            </w:pPr>
          </w:p>
          <w:p w14:paraId="68A5F62B" w14:textId="1B5A9F95" w:rsidR="0084007D" w:rsidRDefault="0084007D" w:rsidP="00614AB0">
            <w:pPr>
              <w:pStyle w:val="EmphasisText"/>
              <w:numPr>
                <w:ilvl w:val="0"/>
                <w:numId w:val="1"/>
              </w:numPr>
              <w:jc w:val="both"/>
              <w:rPr>
                <w:b w:val="0"/>
                <w:bCs/>
                <w:iCs/>
                <w:color w:val="auto"/>
                <w:sz w:val="32"/>
                <w:szCs w:val="32"/>
                <w:lang w:val="en-IN"/>
              </w:rPr>
            </w:pPr>
            <w:r w:rsidRPr="000D4DBC">
              <w:rPr>
                <w:b w:val="0"/>
                <w:bCs/>
                <w:iCs/>
                <w:color w:val="auto"/>
                <w:sz w:val="32"/>
                <w:szCs w:val="32"/>
                <w:u w:val="single"/>
                <w:lang w:val="en-IN"/>
              </w:rPr>
              <w:t xml:space="preserve">Cleanup: </w:t>
            </w:r>
            <w:r w:rsidRPr="0084007D">
              <w:rPr>
                <w:b w:val="0"/>
                <w:bCs/>
                <w:iCs/>
                <w:color w:val="auto"/>
                <w:sz w:val="32"/>
                <w:szCs w:val="32"/>
                <w:lang w:val="en-IN"/>
              </w:rPr>
              <w:t>Finally, the script releases the video capture object and closes all windows.</w:t>
            </w:r>
          </w:p>
          <w:p w14:paraId="3DCF7A0A" w14:textId="77777777" w:rsidR="00614AB0" w:rsidRDefault="00614AB0" w:rsidP="00614AB0">
            <w:pPr>
              <w:pStyle w:val="ListParagraph"/>
              <w:rPr>
                <w:b w:val="0"/>
                <w:bCs/>
                <w:iCs/>
                <w:color w:val="auto"/>
                <w:sz w:val="32"/>
                <w:szCs w:val="32"/>
                <w:lang w:val="en-IN"/>
              </w:rPr>
            </w:pPr>
          </w:p>
          <w:p w14:paraId="6BF1FEF9" w14:textId="77777777" w:rsidR="00614AB0" w:rsidRPr="0084007D" w:rsidRDefault="00614AB0" w:rsidP="00614AB0">
            <w:pPr>
              <w:pStyle w:val="EmphasisText"/>
              <w:ind w:left="720"/>
              <w:jc w:val="both"/>
              <w:rPr>
                <w:b w:val="0"/>
                <w:bCs/>
                <w:iCs/>
                <w:color w:val="auto"/>
                <w:sz w:val="32"/>
                <w:szCs w:val="32"/>
                <w:lang w:val="en-IN"/>
              </w:rPr>
            </w:pPr>
          </w:p>
          <w:p w14:paraId="6C95397A" w14:textId="3C8603E1" w:rsidR="00614AB0" w:rsidRPr="00614AB0" w:rsidRDefault="00614AB0" w:rsidP="00614AB0">
            <w:pPr>
              <w:pStyle w:val="EmphasisText"/>
              <w:jc w:val="both"/>
              <w:rPr>
                <w:i/>
                <w:sz w:val="36"/>
                <w:szCs w:val="36"/>
                <w:u w:val="single"/>
                <w:lang w:val="en-IN"/>
              </w:rPr>
            </w:pPr>
            <w:r w:rsidRPr="00614AB0">
              <w:rPr>
                <w:i/>
                <w:sz w:val="36"/>
                <w:szCs w:val="36"/>
                <w:u w:val="single"/>
                <w:lang w:val="en-IN"/>
              </w:rPr>
              <w:t>CODE OVERVIEW:</w:t>
            </w:r>
          </w:p>
          <w:p w14:paraId="33CAE745" w14:textId="77777777" w:rsidR="00614AB0" w:rsidRPr="00614AB0" w:rsidRDefault="00614AB0" w:rsidP="00614AB0">
            <w:pPr>
              <w:pStyle w:val="EmphasisText"/>
              <w:jc w:val="both"/>
              <w:rPr>
                <w:b w:val="0"/>
                <w:bCs/>
                <w:iCs/>
                <w:color w:val="auto"/>
                <w:sz w:val="36"/>
                <w:szCs w:val="36"/>
                <w:lang w:val="en-IN"/>
              </w:rPr>
            </w:pPr>
            <w:r w:rsidRPr="00614AB0">
              <w:rPr>
                <w:b w:val="0"/>
                <w:bCs/>
                <w:iCs/>
                <w:color w:val="auto"/>
                <w:sz w:val="36"/>
                <w:szCs w:val="36"/>
                <w:lang w:val="en-IN"/>
              </w:rPr>
              <w:t>This code can be divided into several sections:</w:t>
            </w:r>
          </w:p>
          <w:p w14:paraId="0A1715EA" w14:textId="77777777" w:rsidR="00614AB0" w:rsidRPr="00614AB0" w:rsidRDefault="00614AB0" w:rsidP="00614AB0">
            <w:pPr>
              <w:pStyle w:val="EmphasisText"/>
              <w:jc w:val="both"/>
              <w:rPr>
                <w:b w:val="0"/>
                <w:bCs/>
                <w:iCs/>
                <w:color w:val="auto"/>
                <w:sz w:val="36"/>
                <w:szCs w:val="36"/>
                <w:lang w:val="en-IN"/>
              </w:rPr>
            </w:pPr>
          </w:p>
          <w:p w14:paraId="32B06F4D" w14:textId="32CCA447" w:rsidR="00614AB0" w:rsidRPr="00614AB0" w:rsidRDefault="00614AB0" w:rsidP="00614AB0">
            <w:pPr>
              <w:pStyle w:val="EmphasisText"/>
              <w:jc w:val="both"/>
              <w:rPr>
                <w:b w:val="0"/>
                <w:bCs/>
                <w:iCs/>
                <w:color w:val="auto"/>
                <w:sz w:val="36"/>
                <w:szCs w:val="36"/>
                <w:lang w:val="en-IN"/>
              </w:rPr>
            </w:pPr>
            <w:r w:rsidRPr="00614AB0">
              <w:rPr>
                <w:b w:val="0"/>
                <w:bCs/>
                <w:iCs/>
                <w:color w:val="auto"/>
                <w:sz w:val="36"/>
                <w:szCs w:val="36"/>
                <w:lang w:val="en-IN"/>
              </w:rPr>
              <w:t xml:space="preserve">1. </w:t>
            </w:r>
            <w:r w:rsidRPr="00614AB0">
              <w:rPr>
                <w:b w:val="0"/>
                <w:bCs/>
                <w:iCs/>
                <w:color w:val="auto"/>
                <w:sz w:val="36"/>
                <w:szCs w:val="36"/>
                <w:u w:val="single"/>
                <w:lang w:val="en-IN"/>
              </w:rPr>
              <w:t>Importing Libraries:</w:t>
            </w:r>
            <w:r w:rsidRPr="00614AB0">
              <w:rPr>
                <w:b w:val="0"/>
                <w:bCs/>
                <w:iCs/>
                <w:color w:val="auto"/>
                <w:sz w:val="36"/>
                <w:szCs w:val="36"/>
                <w:lang w:val="en-IN"/>
              </w:rPr>
              <w:t xml:space="preserve"> Importing necessary libraries such as `cv2` (OpenCV), `</w:t>
            </w:r>
            <w:proofErr w:type="spellStart"/>
            <w:r w:rsidRPr="00614AB0">
              <w:rPr>
                <w:b w:val="0"/>
                <w:bCs/>
                <w:iCs/>
                <w:color w:val="auto"/>
                <w:sz w:val="36"/>
                <w:szCs w:val="36"/>
                <w:lang w:val="en-IN"/>
              </w:rPr>
              <w:t>numpy</w:t>
            </w:r>
            <w:proofErr w:type="spellEnd"/>
            <w:r w:rsidRPr="00614AB0">
              <w:rPr>
                <w:b w:val="0"/>
                <w:bCs/>
                <w:iCs/>
                <w:color w:val="auto"/>
                <w:sz w:val="36"/>
                <w:szCs w:val="36"/>
                <w:lang w:val="en-IN"/>
              </w:rPr>
              <w:t>`, and `time`.</w:t>
            </w:r>
          </w:p>
          <w:p w14:paraId="35AAA6C7" w14:textId="77777777" w:rsidR="00614AB0" w:rsidRPr="00614AB0" w:rsidRDefault="00614AB0" w:rsidP="00614AB0">
            <w:pPr>
              <w:pStyle w:val="EmphasisText"/>
              <w:jc w:val="both"/>
              <w:rPr>
                <w:b w:val="0"/>
                <w:bCs/>
                <w:iCs/>
                <w:color w:val="auto"/>
                <w:sz w:val="36"/>
                <w:szCs w:val="36"/>
                <w:lang w:val="en-IN"/>
              </w:rPr>
            </w:pPr>
          </w:p>
          <w:p w14:paraId="6ECCF6E8" w14:textId="0D3AEDBF" w:rsidR="00614AB0" w:rsidRPr="00614AB0" w:rsidRDefault="00614AB0" w:rsidP="00614AB0">
            <w:pPr>
              <w:pStyle w:val="EmphasisText"/>
              <w:jc w:val="both"/>
              <w:rPr>
                <w:b w:val="0"/>
                <w:bCs/>
                <w:iCs/>
                <w:color w:val="auto"/>
                <w:sz w:val="36"/>
                <w:szCs w:val="36"/>
                <w:lang w:val="en-IN"/>
              </w:rPr>
            </w:pPr>
            <w:r w:rsidRPr="00614AB0">
              <w:rPr>
                <w:b w:val="0"/>
                <w:bCs/>
                <w:iCs/>
                <w:color w:val="auto"/>
                <w:sz w:val="36"/>
                <w:szCs w:val="36"/>
                <w:lang w:val="en-IN"/>
              </w:rPr>
              <w:t>2.</w:t>
            </w:r>
            <w:r>
              <w:rPr>
                <w:b w:val="0"/>
                <w:bCs/>
                <w:iCs/>
                <w:color w:val="auto"/>
                <w:sz w:val="36"/>
                <w:szCs w:val="36"/>
                <w:lang w:val="en-IN"/>
              </w:rPr>
              <w:t xml:space="preserve"> </w:t>
            </w:r>
            <w:r w:rsidRPr="00614AB0">
              <w:rPr>
                <w:b w:val="0"/>
                <w:bCs/>
                <w:iCs/>
                <w:color w:val="auto"/>
                <w:sz w:val="36"/>
                <w:szCs w:val="36"/>
                <w:u w:val="single"/>
                <w:lang w:val="en-IN"/>
              </w:rPr>
              <w:t>Sharpening Functions:</w:t>
            </w:r>
            <w:r w:rsidRPr="00614AB0">
              <w:rPr>
                <w:b w:val="0"/>
                <w:bCs/>
                <w:iCs/>
                <w:color w:val="auto"/>
                <w:sz w:val="36"/>
                <w:szCs w:val="36"/>
                <w:lang w:val="en-IN"/>
              </w:rPr>
              <w:t xml:space="preserve"> Two custom functions, `</w:t>
            </w:r>
            <w:proofErr w:type="spellStart"/>
            <w:r w:rsidRPr="00614AB0">
              <w:rPr>
                <w:b w:val="0"/>
                <w:bCs/>
                <w:iCs/>
                <w:color w:val="auto"/>
                <w:sz w:val="36"/>
                <w:szCs w:val="36"/>
                <w:lang w:val="en-IN"/>
              </w:rPr>
              <w:t>sharpen_image_sobel</w:t>
            </w:r>
            <w:proofErr w:type="spellEnd"/>
            <w:r w:rsidRPr="00614AB0">
              <w:rPr>
                <w:b w:val="0"/>
                <w:bCs/>
                <w:iCs/>
                <w:color w:val="auto"/>
                <w:sz w:val="36"/>
                <w:szCs w:val="36"/>
                <w:lang w:val="en-IN"/>
              </w:rPr>
              <w:t>` and `</w:t>
            </w:r>
            <w:proofErr w:type="spellStart"/>
            <w:r w:rsidRPr="00614AB0">
              <w:rPr>
                <w:b w:val="0"/>
                <w:bCs/>
                <w:iCs/>
                <w:color w:val="auto"/>
                <w:sz w:val="36"/>
                <w:szCs w:val="36"/>
                <w:lang w:val="en-IN"/>
              </w:rPr>
              <w:t>sharpen_image_prewitt</w:t>
            </w:r>
            <w:proofErr w:type="spellEnd"/>
            <w:r w:rsidRPr="00614AB0">
              <w:rPr>
                <w:b w:val="0"/>
                <w:bCs/>
                <w:iCs/>
                <w:color w:val="auto"/>
                <w:sz w:val="36"/>
                <w:szCs w:val="36"/>
                <w:lang w:val="en-IN"/>
              </w:rPr>
              <w:t>`, are defined to apply sharpening using the Sobel and Prewitt operators, respectively.</w:t>
            </w:r>
          </w:p>
          <w:p w14:paraId="48292196" w14:textId="77777777" w:rsidR="00614AB0" w:rsidRPr="00614AB0" w:rsidRDefault="00614AB0" w:rsidP="00614AB0">
            <w:pPr>
              <w:pStyle w:val="EmphasisText"/>
              <w:jc w:val="both"/>
              <w:rPr>
                <w:b w:val="0"/>
                <w:bCs/>
                <w:iCs/>
                <w:color w:val="auto"/>
                <w:sz w:val="36"/>
                <w:szCs w:val="36"/>
                <w:lang w:val="en-IN"/>
              </w:rPr>
            </w:pPr>
          </w:p>
          <w:p w14:paraId="6CFA4258" w14:textId="00B8035F" w:rsidR="00614AB0" w:rsidRPr="00614AB0" w:rsidRDefault="00614AB0" w:rsidP="00614AB0">
            <w:pPr>
              <w:pStyle w:val="EmphasisText"/>
              <w:jc w:val="both"/>
              <w:rPr>
                <w:b w:val="0"/>
                <w:bCs/>
                <w:iCs/>
                <w:color w:val="auto"/>
                <w:sz w:val="36"/>
                <w:szCs w:val="36"/>
                <w:lang w:val="en-IN"/>
              </w:rPr>
            </w:pPr>
            <w:r w:rsidRPr="00614AB0">
              <w:rPr>
                <w:b w:val="0"/>
                <w:bCs/>
                <w:iCs/>
                <w:color w:val="auto"/>
                <w:sz w:val="36"/>
                <w:szCs w:val="36"/>
                <w:lang w:val="en-IN"/>
              </w:rPr>
              <w:lastRenderedPageBreak/>
              <w:t xml:space="preserve">3. </w:t>
            </w:r>
            <w:r w:rsidRPr="00614AB0">
              <w:rPr>
                <w:b w:val="0"/>
                <w:bCs/>
                <w:iCs/>
                <w:color w:val="auto"/>
                <w:sz w:val="36"/>
                <w:szCs w:val="36"/>
                <w:u w:val="single"/>
                <w:lang w:val="en-IN"/>
              </w:rPr>
              <w:t xml:space="preserve">Video Processing Function: </w:t>
            </w:r>
            <w:r w:rsidRPr="00614AB0">
              <w:rPr>
                <w:b w:val="0"/>
                <w:bCs/>
                <w:iCs/>
                <w:color w:val="auto"/>
                <w:sz w:val="36"/>
                <w:szCs w:val="36"/>
                <w:lang w:val="en-IN"/>
              </w:rPr>
              <w:t>The `</w:t>
            </w:r>
            <w:proofErr w:type="spellStart"/>
            <w:r w:rsidRPr="00614AB0">
              <w:rPr>
                <w:b w:val="0"/>
                <w:bCs/>
                <w:iCs/>
                <w:color w:val="auto"/>
                <w:sz w:val="36"/>
                <w:szCs w:val="36"/>
                <w:lang w:val="en-IN"/>
              </w:rPr>
              <w:t>process_video</w:t>
            </w:r>
            <w:proofErr w:type="spellEnd"/>
            <w:r w:rsidRPr="00614AB0">
              <w:rPr>
                <w:b w:val="0"/>
                <w:bCs/>
                <w:iCs/>
                <w:color w:val="auto"/>
                <w:sz w:val="36"/>
                <w:szCs w:val="36"/>
                <w:lang w:val="en-IN"/>
              </w:rPr>
              <w:t>` function captures frames from a video stream, converts them to grayscale, applies a specified sharpening filter, and displays the original and sharpened frames in real-time. The loop continues until the user presses 'q'.</w:t>
            </w:r>
          </w:p>
          <w:p w14:paraId="57D0156A" w14:textId="77777777" w:rsidR="00614AB0" w:rsidRPr="00614AB0" w:rsidRDefault="00614AB0" w:rsidP="00614AB0">
            <w:pPr>
              <w:pStyle w:val="EmphasisText"/>
              <w:jc w:val="both"/>
              <w:rPr>
                <w:b w:val="0"/>
                <w:bCs/>
                <w:iCs/>
                <w:color w:val="auto"/>
                <w:sz w:val="36"/>
                <w:szCs w:val="36"/>
                <w:lang w:val="en-IN"/>
              </w:rPr>
            </w:pPr>
          </w:p>
          <w:p w14:paraId="64D26FA1" w14:textId="0E89121B" w:rsidR="00614AB0" w:rsidRPr="00614AB0" w:rsidRDefault="00614AB0" w:rsidP="00614AB0">
            <w:pPr>
              <w:pStyle w:val="EmphasisText"/>
              <w:jc w:val="both"/>
              <w:rPr>
                <w:b w:val="0"/>
                <w:bCs/>
                <w:iCs/>
                <w:color w:val="auto"/>
                <w:sz w:val="36"/>
                <w:szCs w:val="36"/>
                <w:lang w:val="en-IN"/>
              </w:rPr>
            </w:pPr>
            <w:r w:rsidRPr="00614AB0">
              <w:rPr>
                <w:b w:val="0"/>
                <w:bCs/>
                <w:iCs/>
                <w:color w:val="auto"/>
                <w:sz w:val="36"/>
                <w:szCs w:val="36"/>
                <w:lang w:val="en-IN"/>
              </w:rPr>
              <w:t xml:space="preserve">4. </w:t>
            </w:r>
            <w:r w:rsidRPr="00614AB0">
              <w:rPr>
                <w:b w:val="0"/>
                <w:bCs/>
                <w:iCs/>
                <w:color w:val="auto"/>
                <w:sz w:val="36"/>
                <w:szCs w:val="36"/>
                <w:u w:val="single"/>
                <w:lang w:val="en-IN"/>
              </w:rPr>
              <w:t>Main Processing Section:</w:t>
            </w:r>
            <w:r w:rsidRPr="00614AB0">
              <w:rPr>
                <w:b w:val="0"/>
                <w:bCs/>
                <w:iCs/>
                <w:color w:val="auto"/>
                <w:sz w:val="36"/>
                <w:szCs w:val="36"/>
                <w:lang w:val="en-IN"/>
              </w:rPr>
              <w:t xml:space="preserve"> This section opens a video capture object, checks for success, and then processes the video using Sobel, Prewitt, and Canny operators. The processing time for each method is measured and printed.</w:t>
            </w:r>
          </w:p>
          <w:p w14:paraId="78115172" w14:textId="77777777" w:rsidR="00614AB0" w:rsidRPr="00614AB0" w:rsidRDefault="00614AB0" w:rsidP="00614AB0">
            <w:pPr>
              <w:pStyle w:val="EmphasisText"/>
              <w:jc w:val="both"/>
              <w:rPr>
                <w:b w:val="0"/>
                <w:bCs/>
                <w:iCs/>
                <w:color w:val="auto"/>
                <w:sz w:val="36"/>
                <w:szCs w:val="36"/>
                <w:lang w:val="en-IN"/>
              </w:rPr>
            </w:pPr>
          </w:p>
          <w:p w14:paraId="4B6E7A13" w14:textId="1B956FA2" w:rsidR="00614AB0" w:rsidRPr="00614AB0" w:rsidRDefault="00614AB0" w:rsidP="00614AB0">
            <w:pPr>
              <w:pStyle w:val="EmphasisText"/>
              <w:jc w:val="both"/>
              <w:rPr>
                <w:b w:val="0"/>
                <w:bCs/>
                <w:iCs/>
                <w:color w:val="auto"/>
                <w:sz w:val="36"/>
                <w:szCs w:val="36"/>
                <w:lang w:val="en-IN"/>
              </w:rPr>
            </w:pPr>
            <w:r w:rsidRPr="00614AB0">
              <w:rPr>
                <w:b w:val="0"/>
                <w:bCs/>
                <w:iCs/>
                <w:color w:val="auto"/>
                <w:sz w:val="36"/>
                <w:szCs w:val="36"/>
                <w:lang w:val="en-IN"/>
              </w:rPr>
              <w:t xml:space="preserve">5. </w:t>
            </w:r>
            <w:r w:rsidRPr="00614AB0">
              <w:rPr>
                <w:b w:val="0"/>
                <w:bCs/>
                <w:iCs/>
                <w:color w:val="auto"/>
                <w:sz w:val="36"/>
                <w:szCs w:val="36"/>
                <w:u w:val="single"/>
                <w:lang w:val="en-IN"/>
              </w:rPr>
              <w:t>Cleanup:</w:t>
            </w:r>
            <w:r w:rsidRPr="00614AB0">
              <w:rPr>
                <w:b w:val="0"/>
                <w:bCs/>
                <w:iCs/>
                <w:color w:val="auto"/>
                <w:sz w:val="36"/>
                <w:szCs w:val="36"/>
                <w:lang w:val="en-IN"/>
              </w:rPr>
              <w:t xml:space="preserve"> After video processing is complete, the video capture object is released, and all OpenCV windows are closed.</w:t>
            </w:r>
          </w:p>
          <w:p w14:paraId="43556562" w14:textId="77777777" w:rsidR="00614AB0" w:rsidRDefault="00614AB0" w:rsidP="00614AB0">
            <w:pPr>
              <w:pStyle w:val="EmphasisText"/>
              <w:jc w:val="both"/>
              <w:rPr>
                <w:b w:val="0"/>
                <w:bCs/>
                <w:iCs/>
                <w:color w:val="auto"/>
                <w:sz w:val="36"/>
                <w:szCs w:val="36"/>
                <w:lang w:val="en-IN"/>
              </w:rPr>
            </w:pPr>
          </w:p>
          <w:p w14:paraId="29A54915" w14:textId="77777777" w:rsidR="000D4DBC" w:rsidRPr="00614AB0" w:rsidRDefault="000D4DBC" w:rsidP="00614AB0">
            <w:pPr>
              <w:pStyle w:val="EmphasisText"/>
              <w:jc w:val="both"/>
              <w:rPr>
                <w:b w:val="0"/>
                <w:bCs/>
                <w:iCs/>
                <w:color w:val="auto"/>
                <w:sz w:val="36"/>
                <w:szCs w:val="36"/>
                <w:lang w:val="en-IN"/>
              </w:rPr>
            </w:pPr>
          </w:p>
          <w:p w14:paraId="09D19D18" w14:textId="39F78ACF" w:rsidR="00614AB0" w:rsidRPr="0084007D" w:rsidRDefault="0084007D" w:rsidP="00614AB0">
            <w:pPr>
              <w:pStyle w:val="EmphasisText"/>
              <w:jc w:val="both"/>
              <w:rPr>
                <w:i/>
                <w:sz w:val="36"/>
                <w:szCs w:val="36"/>
                <w:u w:val="single"/>
                <w:lang w:val="en-IN"/>
              </w:rPr>
            </w:pPr>
            <w:r w:rsidRPr="0084007D">
              <w:rPr>
                <w:i/>
                <w:sz w:val="36"/>
                <w:szCs w:val="36"/>
                <w:u w:val="single"/>
                <w:lang w:val="en-IN"/>
              </w:rPr>
              <w:t>Conclusion</w:t>
            </w:r>
            <w:r w:rsidR="00614AB0">
              <w:rPr>
                <w:i/>
                <w:sz w:val="36"/>
                <w:szCs w:val="36"/>
                <w:u w:val="single"/>
                <w:lang w:val="en-IN"/>
              </w:rPr>
              <w:t>:</w:t>
            </w:r>
          </w:p>
          <w:p w14:paraId="7CD04046" w14:textId="6DA8B70D" w:rsidR="00FB524B" w:rsidRDefault="000D4DBC" w:rsidP="000D4DBC">
            <w:pPr>
              <w:pStyle w:val="EmphasisText"/>
              <w:jc w:val="both"/>
              <w:rPr>
                <w:iCs/>
                <w:sz w:val="36"/>
              </w:rPr>
            </w:pPr>
            <w:r w:rsidRPr="000D4DBC">
              <w:rPr>
                <w:b w:val="0"/>
                <w:bCs/>
                <w:iCs/>
                <w:color w:val="auto"/>
                <w:sz w:val="32"/>
                <w:szCs w:val="32"/>
                <w:lang w:val="en-IN"/>
              </w:rPr>
              <w:t>In conclusion, the code successfully demonstrates real-time edge detection on a video stream through the application of Sobel, Prewitt, and Canny operators using OpenCV in Python. The comparison of processing times for each method provides insights into their computational efficiency. The inclusion of custom sharpening functions enhances the code's flexibility and adaptability. Overall, the script offers a practical foundation for individuals interested in exploring and implementing edge detection techniques in video processing applications. Its interactive display of original and processed frames facilitates a visual understanding of the impact of different edge detection methods.</w:t>
            </w:r>
          </w:p>
          <w:p w14:paraId="6C8665FA" w14:textId="53718441" w:rsidR="00FB524B" w:rsidRDefault="00FB524B" w:rsidP="00614AB0">
            <w:pPr>
              <w:pStyle w:val="EmphasisText"/>
              <w:jc w:val="both"/>
              <w:rPr>
                <w:i/>
                <w:sz w:val="36"/>
                <w:lang w:val="en-IN"/>
              </w:rPr>
            </w:pPr>
          </w:p>
          <w:p w14:paraId="10A6198A" w14:textId="77777777" w:rsidR="00FB524B" w:rsidRPr="00FB524B" w:rsidRDefault="00FB524B" w:rsidP="00614AB0">
            <w:pPr>
              <w:pStyle w:val="EmphasisText"/>
              <w:jc w:val="both"/>
              <w:rPr>
                <w:iCs/>
                <w:sz w:val="36"/>
              </w:rPr>
            </w:pPr>
          </w:p>
        </w:tc>
      </w:tr>
      <w:tr w:rsidR="00FB524B" w14:paraId="2078CE84" w14:textId="77777777" w:rsidTr="00FB524B">
        <w:trPr>
          <w:trHeight w:val="5931"/>
        </w:trPr>
        <w:tc>
          <w:tcPr>
            <w:tcW w:w="9999" w:type="dxa"/>
          </w:tcPr>
          <w:p w14:paraId="072E8395" w14:textId="388AAEA2" w:rsidR="00FB524B" w:rsidRPr="00FB524B" w:rsidRDefault="00FB524B" w:rsidP="00614AB0">
            <w:pPr>
              <w:pStyle w:val="EmphasisText"/>
              <w:jc w:val="both"/>
              <w:rPr>
                <w:iCs/>
                <w:sz w:val="36"/>
              </w:rPr>
            </w:pPr>
          </w:p>
          <w:p w14:paraId="1E7AB1B7" w14:textId="77777777" w:rsidR="00FB524B" w:rsidRPr="00FB524B" w:rsidRDefault="00FB524B" w:rsidP="00614AB0">
            <w:pPr>
              <w:pStyle w:val="EmphasisText"/>
              <w:jc w:val="both"/>
              <w:rPr>
                <w:i/>
                <w:sz w:val="36"/>
              </w:rPr>
            </w:pPr>
          </w:p>
          <w:p w14:paraId="64007C81" w14:textId="77777777" w:rsidR="00FB524B" w:rsidRPr="00FB524B" w:rsidRDefault="00FB524B" w:rsidP="00614AB0">
            <w:pPr>
              <w:pStyle w:val="EmphasisText"/>
              <w:jc w:val="both"/>
              <w:rPr>
                <w:i/>
                <w:sz w:val="36"/>
              </w:rPr>
            </w:pPr>
          </w:p>
          <w:p w14:paraId="01B539D8" w14:textId="77777777" w:rsidR="00FB524B" w:rsidRDefault="00FB524B" w:rsidP="00614AB0">
            <w:pPr>
              <w:pStyle w:val="EmphasisText"/>
              <w:jc w:val="both"/>
              <w:rPr>
                <w:i/>
                <w:sz w:val="36"/>
              </w:rPr>
            </w:pPr>
          </w:p>
        </w:tc>
      </w:tr>
    </w:tbl>
    <w:p w14:paraId="39D9A5BC" w14:textId="77777777" w:rsidR="0087605E" w:rsidRPr="00D70D02" w:rsidRDefault="0087605E" w:rsidP="00614AB0">
      <w:pPr>
        <w:jc w:val="both"/>
      </w:pPr>
    </w:p>
    <w:sectPr w:rsidR="0087605E" w:rsidRPr="00D70D02" w:rsidSect="0091242D">
      <w:headerReference w:type="default" r:id="rId13"/>
      <w:footerReference w:type="default" r:id="rId1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00019" w14:textId="77777777" w:rsidR="0091242D" w:rsidRDefault="0091242D">
      <w:r>
        <w:separator/>
      </w:r>
    </w:p>
    <w:p w14:paraId="30508D15" w14:textId="77777777" w:rsidR="0091242D" w:rsidRDefault="0091242D"/>
  </w:endnote>
  <w:endnote w:type="continuationSeparator" w:id="0">
    <w:p w14:paraId="6AA17F72" w14:textId="77777777" w:rsidR="0091242D" w:rsidRDefault="0091242D">
      <w:r>
        <w:continuationSeparator/>
      </w:r>
    </w:p>
    <w:p w14:paraId="50A3182C" w14:textId="77777777" w:rsidR="0091242D" w:rsidRDefault="009124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375E0281"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2C92DE83"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EAF4F" w14:textId="77777777" w:rsidR="0091242D" w:rsidRDefault="0091242D">
      <w:r>
        <w:separator/>
      </w:r>
    </w:p>
    <w:p w14:paraId="1FA82771" w14:textId="77777777" w:rsidR="0091242D" w:rsidRDefault="0091242D"/>
  </w:footnote>
  <w:footnote w:type="continuationSeparator" w:id="0">
    <w:p w14:paraId="779F703A" w14:textId="77777777" w:rsidR="0091242D" w:rsidRDefault="0091242D">
      <w:r>
        <w:continuationSeparator/>
      </w:r>
    </w:p>
    <w:p w14:paraId="3AA1598E" w14:textId="77777777" w:rsidR="0091242D" w:rsidRDefault="009124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455DD0F8" w14:textId="77777777" w:rsidTr="00D077E9">
      <w:trPr>
        <w:trHeight w:val="978"/>
      </w:trPr>
      <w:tc>
        <w:tcPr>
          <w:tcW w:w="9990" w:type="dxa"/>
          <w:tcBorders>
            <w:top w:val="nil"/>
            <w:left w:val="nil"/>
            <w:bottom w:val="single" w:sz="36" w:space="0" w:color="34ABA2" w:themeColor="accent3"/>
            <w:right w:val="nil"/>
          </w:tcBorders>
        </w:tcPr>
        <w:p w14:paraId="28C269B3" w14:textId="77777777" w:rsidR="00D077E9" w:rsidRDefault="00D077E9">
          <w:pPr>
            <w:pStyle w:val="Header"/>
          </w:pPr>
        </w:p>
      </w:tc>
    </w:tr>
  </w:tbl>
  <w:p w14:paraId="3B2684DF"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891"/>
    <w:multiLevelType w:val="hybridMultilevel"/>
    <w:tmpl w:val="6F964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992A8D"/>
    <w:multiLevelType w:val="hybridMultilevel"/>
    <w:tmpl w:val="6024BA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0437509">
    <w:abstractNumId w:val="1"/>
  </w:num>
  <w:num w:numId="2" w16cid:durableId="568610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340"/>
    <w:rsid w:val="0002482E"/>
    <w:rsid w:val="00050324"/>
    <w:rsid w:val="000A0150"/>
    <w:rsid w:val="000D4DBC"/>
    <w:rsid w:val="000E63C9"/>
    <w:rsid w:val="00130E9D"/>
    <w:rsid w:val="00150A6D"/>
    <w:rsid w:val="00185B35"/>
    <w:rsid w:val="001F2BC8"/>
    <w:rsid w:val="001F5F6B"/>
    <w:rsid w:val="00243EBC"/>
    <w:rsid w:val="00246A35"/>
    <w:rsid w:val="00284348"/>
    <w:rsid w:val="002F51F5"/>
    <w:rsid w:val="00312137"/>
    <w:rsid w:val="00330359"/>
    <w:rsid w:val="0033762F"/>
    <w:rsid w:val="00366C7E"/>
    <w:rsid w:val="00384EA3"/>
    <w:rsid w:val="003A39A1"/>
    <w:rsid w:val="003C2191"/>
    <w:rsid w:val="003D3863"/>
    <w:rsid w:val="003E6A5D"/>
    <w:rsid w:val="004110DE"/>
    <w:rsid w:val="0044085A"/>
    <w:rsid w:val="004B21A5"/>
    <w:rsid w:val="005037F0"/>
    <w:rsid w:val="00516A86"/>
    <w:rsid w:val="005275F6"/>
    <w:rsid w:val="00572102"/>
    <w:rsid w:val="005F1BB0"/>
    <w:rsid w:val="00614AB0"/>
    <w:rsid w:val="00656C4D"/>
    <w:rsid w:val="006E5716"/>
    <w:rsid w:val="007302B3"/>
    <w:rsid w:val="00730733"/>
    <w:rsid w:val="00730E3A"/>
    <w:rsid w:val="00736AAF"/>
    <w:rsid w:val="00765B2A"/>
    <w:rsid w:val="00783A34"/>
    <w:rsid w:val="007C6B52"/>
    <w:rsid w:val="007D16C5"/>
    <w:rsid w:val="0084007D"/>
    <w:rsid w:val="00862FE4"/>
    <w:rsid w:val="0086389A"/>
    <w:rsid w:val="0087605E"/>
    <w:rsid w:val="008B1FEE"/>
    <w:rsid w:val="008E7863"/>
    <w:rsid w:val="00903C32"/>
    <w:rsid w:val="0091242D"/>
    <w:rsid w:val="00916B16"/>
    <w:rsid w:val="009173B9"/>
    <w:rsid w:val="0093335D"/>
    <w:rsid w:val="0093613E"/>
    <w:rsid w:val="00943026"/>
    <w:rsid w:val="00966B81"/>
    <w:rsid w:val="009C7720"/>
    <w:rsid w:val="009E1340"/>
    <w:rsid w:val="00A23AFA"/>
    <w:rsid w:val="00A31B3E"/>
    <w:rsid w:val="00A532F3"/>
    <w:rsid w:val="00A8489E"/>
    <w:rsid w:val="00AC29F3"/>
    <w:rsid w:val="00B231E5"/>
    <w:rsid w:val="00C02B87"/>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22ACD"/>
    <w:rsid w:val="00E620B0"/>
    <w:rsid w:val="00E62F48"/>
    <w:rsid w:val="00E81B40"/>
    <w:rsid w:val="00EF555B"/>
    <w:rsid w:val="00F027BB"/>
    <w:rsid w:val="00F11DCF"/>
    <w:rsid w:val="00F162EA"/>
    <w:rsid w:val="00F52D27"/>
    <w:rsid w:val="00F83527"/>
    <w:rsid w:val="00FB524B"/>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3BA4E"/>
  <w15:docId w15:val="{9B3623BE-1838-44EA-AFF4-21426C8F2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HTMLPreformatted">
    <w:name w:val="HTML Preformatted"/>
    <w:basedOn w:val="Normal"/>
    <w:link w:val="HTMLPreformattedChar"/>
    <w:uiPriority w:val="99"/>
    <w:semiHidden/>
    <w:unhideWhenUsed/>
    <w:rsid w:val="00FB524B"/>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B524B"/>
    <w:rPr>
      <w:rFonts w:ascii="Consolas" w:eastAsiaTheme="minorEastAsia" w:hAnsi="Consolas"/>
      <w:b/>
      <w:color w:val="082A75" w:themeColor="text2"/>
      <w:sz w:val="20"/>
      <w:szCs w:val="20"/>
    </w:rPr>
  </w:style>
  <w:style w:type="paragraph" w:styleId="ListParagraph">
    <w:name w:val="List Paragraph"/>
    <w:basedOn w:val="Normal"/>
    <w:uiPriority w:val="34"/>
    <w:semiHidden/>
    <w:unhideWhenUsed/>
    <w:qFormat/>
    <w:rsid w:val="00614A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563358">
      <w:bodyDiv w:val="1"/>
      <w:marLeft w:val="0"/>
      <w:marRight w:val="0"/>
      <w:marTop w:val="0"/>
      <w:marBottom w:val="0"/>
      <w:divBdr>
        <w:top w:val="none" w:sz="0" w:space="0" w:color="auto"/>
        <w:left w:val="none" w:sz="0" w:space="0" w:color="auto"/>
        <w:bottom w:val="none" w:sz="0" w:space="0" w:color="auto"/>
        <w:right w:val="none" w:sz="0" w:space="0" w:color="auto"/>
      </w:divBdr>
      <w:divsChild>
        <w:div w:id="1418790887">
          <w:marLeft w:val="0"/>
          <w:marRight w:val="0"/>
          <w:marTop w:val="0"/>
          <w:marBottom w:val="0"/>
          <w:divBdr>
            <w:top w:val="none" w:sz="0" w:space="0" w:color="auto"/>
            <w:left w:val="none" w:sz="0" w:space="0" w:color="auto"/>
            <w:bottom w:val="none" w:sz="0" w:space="0" w:color="auto"/>
            <w:right w:val="none" w:sz="0" w:space="0" w:color="auto"/>
          </w:divBdr>
        </w:div>
      </w:divsChild>
    </w:div>
    <w:div w:id="1609048860">
      <w:bodyDiv w:val="1"/>
      <w:marLeft w:val="0"/>
      <w:marRight w:val="0"/>
      <w:marTop w:val="0"/>
      <w:marBottom w:val="0"/>
      <w:divBdr>
        <w:top w:val="none" w:sz="0" w:space="0" w:color="auto"/>
        <w:left w:val="none" w:sz="0" w:space="0" w:color="auto"/>
        <w:bottom w:val="none" w:sz="0" w:space="0" w:color="auto"/>
        <w:right w:val="none" w:sz="0" w:space="0" w:color="auto"/>
      </w:divBdr>
      <w:divsChild>
        <w:div w:id="1463688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hir\AppData\Local\Microsoft\Office\16.0\DTS\en-IN%7b75960163-9DFC-412F-A92C-28A215072696%7d\%7b6A170FD2-BD91-41B8-A6FD-16D5D8CDF1F9%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F6565C28CF4A1BBFA62BD74B47187B"/>
        <w:category>
          <w:name w:val="General"/>
          <w:gallery w:val="placeholder"/>
        </w:category>
        <w:types>
          <w:type w:val="bbPlcHdr"/>
        </w:types>
        <w:behaviors>
          <w:behavior w:val="content"/>
        </w:behaviors>
        <w:guid w:val="{3874BF8F-864B-4D1E-AA68-A86B89B57904}"/>
      </w:docPartPr>
      <w:docPartBody>
        <w:p w:rsidR="00BA42E9" w:rsidRDefault="00000000">
          <w:pPr>
            <w:pStyle w:val="E6F6565C28CF4A1BBFA62BD74B47187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21</w:t>
          </w:r>
          <w:r w:rsidRPr="00D86945">
            <w:rPr>
              <w:rStyle w:val="SubtitleChar"/>
              <w:b/>
            </w:rPr>
            <w:fldChar w:fldCharType="end"/>
          </w:r>
        </w:p>
      </w:docPartBody>
    </w:docPart>
    <w:docPart>
      <w:docPartPr>
        <w:name w:val="ABAB850B2F6345CD82749ED87470E5FD"/>
        <w:category>
          <w:name w:val="General"/>
          <w:gallery w:val="placeholder"/>
        </w:category>
        <w:types>
          <w:type w:val="bbPlcHdr"/>
        </w:types>
        <w:behaviors>
          <w:behavior w:val="content"/>
        </w:behaviors>
        <w:guid w:val="{51C58DC8-C7CD-48C0-8A5C-D720412854E4}"/>
      </w:docPartPr>
      <w:docPartBody>
        <w:p w:rsidR="00000000" w:rsidRDefault="00BA42E9" w:rsidP="00BA42E9">
          <w:pPr>
            <w:pStyle w:val="ABAB850B2F6345CD82749ED87470E5FD"/>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FA7"/>
    <w:rsid w:val="007E5FA7"/>
    <w:rsid w:val="00BA42E9"/>
    <w:rsid w:val="00BE1E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kern w:val="0"/>
      <w:sz w:val="32"/>
      <w:lang w:val="en-US" w:eastAsia="en-US"/>
      <w14:ligatures w14:val="none"/>
    </w:rPr>
  </w:style>
  <w:style w:type="character" w:customStyle="1" w:styleId="SubtitleChar">
    <w:name w:val="Subtitle Char"/>
    <w:basedOn w:val="DefaultParagraphFont"/>
    <w:link w:val="Subtitle"/>
    <w:uiPriority w:val="2"/>
    <w:rPr>
      <w:caps/>
      <w:color w:val="44546A" w:themeColor="text2"/>
      <w:spacing w:val="20"/>
      <w:kern w:val="0"/>
      <w:sz w:val="32"/>
      <w:lang w:val="en-US" w:eastAsia="en-US"/>
      <w14:ligatures w14:val="none"/>
    </w:rPr>
  </w:style>
  <w:style w:type="paragraph" w:customStyle="1" w:styleId="E6F6565C28CF4A1BBFA62BD74B47187B">
    <w:name w:val="E6F6565C28CF4A1BBFA62BD74B47187B"/>
  </w:style>
  <w:style w:type="paragraph" w:customStyle="1" w:styleId="4F1CFEB4742346B0830BA36DACCFD2AE">
    <w:name w:val="4F1CFEB4742346B0830BA36DACCFD2AE"/>
  </w:style>
  <w:style w:type="paragraph" w:customStyle="1" w:styleId="1DA0199023EE469B9B28068E67ADC39A">
    <w:name w:val="1DA0199023EE469B9B28068E67ADC39A"/>
  </w:style>
  <w:style w:type="paragraph" w:customStyle="1" w:styleId="2156D2BD4AD345598B04D0C296B3378C">
    <w:name w:val="2156D2BD4AD345598B04D0C296B3378C"/>
  </w:style>
  <w:style w:type="paragraph" w:customStyle="1" w:styleId="ABAB850B2F6345CD82749ED87470E5FD">
    <w:name w:val="ABAB850B2F6345CD82749ED87470E5FD"/>
    <w:rsid w:val="00BA42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{6A170FD2-BD91-41B8-A6FD-16D5D8CDF1F9}tf16392850_win32</Template>
  <TotalTime>86</TotalTime>
  <Pages>10</Pages>
  <Words>914</Words>
  <Characters>5211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s.thirugnana sampathan</dc:creator>
  <cp:keywords/>
  <cp:lastModifiedBy>Raghul T</cp:lastModifiedBy>
  <cp:revision>5</cp:revision>
  <cp:lastPrinted>2024-01-21T16:49:00Z</cp:lastPrinted>
  <dcterms:created xsi:type="dcterms:W3CDTF">2024-01-21T09:46:00Z</dcterms:created>
  <dcterms:modified xsi:type="dcterms:W3CDTF">2024-01-21T17:25:00Z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